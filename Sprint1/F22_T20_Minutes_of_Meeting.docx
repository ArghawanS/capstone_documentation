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1"/>
        <w:gridCol w:w="5949"/>
        <w:gridCol w:w="1428"/>
      </w:tblGrid>
      <w:tr w:rsidR="002B07CD" w14:paraId="793C07AA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55E44D78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27CCFC8" w14:textId="77777777" w:rsidR="002B07CD" w:rsidRDefault="002B07CD">
            <w:pPr>
              <w:pStyle w:val="Standard1"/>
            </w:pPr>
          </w:p>
        </w:tc>
      </w:tr>
      <w:tr w:rsidR="002B07CD" w14:paraId="38F057CB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0EFF0710" w14:textId="39590163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507128">
              <w:rPr>
                <w:b/>
                <w:sz w:val="40"/>
              </w:rPr>
              <w:t>20</w:t>
            </w:r>
          </w:p>
        </w:tc>
        <w:tc>
          <w:tcPr>
            <w:tcW w:w="0" w:type="auto"/>
            <w:shd w:val="pct10" w:color="auto" w:fill="auto"/>
          </w:tcPr>
          <w:p w14:paraId="68BE9F7E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3F984D4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669B3F9" w14:textId="1BE8195E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507128">
              <w:rPr>
                <w:b/>
                <w:sz w:val="36"/>
                <w:szCs w:val="36"/>
              </w:rPr>
              <w:t xml:space="preserve"> </w:t>
            </w:r>
            <w:r w:rsidR="009E1FCA">
              <w:rPr>
                <w:b/>
                <w:sz w:val="36"/>
                <w:szCs w:val="36"/>
              </w:rPr>
              <w:t>1</w:t>
            </w:r>
          </w:p>
          <w:p w14:paraId="602A3424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E1F3D5E" w14:textId="2BE782E9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507128">
              <w:rPr>
                <w:b/>
                <w:sz w:val="24"/>
              </w:rPr>
              <w:t xml:space="preserve"> 2022/09/18</w:t>
            </w:r>
          </w:p>
          <w:p w14:paraId="1F821565" w14:textId="5117145F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507128">
              <w:rPr>
                <w:b/>
                <w:sz w:val="24"/>
              </w:rPr>
              <w:t xml:space="preserve"> 3:00 PM</w:t>
            </w:r>
          </w:p>
          <w:p w14:paraId="5C7B79CA" w14:textId="4D07875D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507128">
              <w:rPr>
                <w:b/>
                <w:sz w:val="24"/>
              </w:rPr>
              <w:t xml:space="preserve"> Virtual (Discord) </w:t>
            </w:r>
          </w:p>
        </w:tc>
        <w:tc>
          <w:tcPr>
            <w:tcW w:w="1428" w:type="dxa"/>
            <w:shd w:val="pct10" w:color="auto" w:fill="auto"/>
          </w:tcPr>
          <w:p w14:paraId="07FC19C5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D7556CE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9901E89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48C82D85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764E168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4284ABD" w14:textId="77777777" w:rsidR="002B07CD" w:rsidRDefault="002B07CD">
            <w:pPr>
              <w:pStyle w:val="Standard1"/>
            </w:pPr>
          </w:p>
        </w:tc>
      </w:tr>
      <w:tr w:rsidR="002B07CD" w14:paraId="4499A1F0" w14:textId="77777777" w:rsidTr="00A245F2">
        <w:trPr>
          <w:trHeight w:val="465"/>
        </w:trPr>
        <w:tc>
          <w:tcPr>
            <w:tcW w:w="0" w:type="auto"/>
            <w:gridSpan w:val="2"/>
          </w:tcPr>
          <w:p w14:paraId="428720B5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54FE8DFA" w14:textId="77777777" w:rsidR="002B07CD" w:rsidRDefault="002B07CD">
            <w:pPr>
              <w:pStyle w:val="Standard1"/>
            </w:pPr>
          </w:p>
        </w:tc>
      </w:tr>
      <w:tr w:rsidR="002B07CD" w14:paraId="15BAFBCC" w14:textId="77777777" w:rsidTr="00A245F2">
        <w:trPr>
          <w:trHeight w:val="981"/>
        </w:trPr>
        <w:tc>
          <w:tcPr>
            <w:tcW w:w="0" w:type="auto"/>
          </w:tcPr>
          <w:p w14:paraId="54E6402A" w14:textId="77777777" w:rsidR="002B07CD" w:rsidRDefault="002B07CD">
            <w:bookmarkStart w:id="3" w:name="Attendees" w:colFirst="0" w:colLast="2"/>
            <w:r>
              <w:t>Attendees:</w:t>
            </w:r>
          </w:p>
        </w:tc>
        <w:tc>
          <w:tcPr>
            <w:tcW w:w="0" w:type="auto"/>
          </w:tcPr>
          <w:p w14:paraId="20386C24" w14:textId="0FE6E48F" w:rsidR="002B07CD" w:rsidRDefault="002B07CD">
            <w:pPr>
              <w:pStyle w:val="Standard1"/>
            </w:pPr>
            <w:r>
              <w:t xml:space="preserve">Team member 1:  </w:t>
            </w:r>
            <w:r w:rsidR="00507128">
              <w:t>James Tory</w:t>
            </w:r>
            <w:r>
              <w:t xml:space="preserve"> </w:t>
            </w:r>
          </w:p>
          <w:p w14:paraId="2F997599" w14:textId="16503BD7" w:rsidR="002B07CD" w:rsidRDefault="002B07CD" w:rsidP="00275E67">
            <w:pPr>
              <w:pStyle w:val="Standard1"/>
            </w:pPr>
            <w:r>
              <w:t>Team member 2:</w:t>
            </w:r>
            <w:r w:rsidR="00507128">
              <w:t xml:space="preserve"> Joyce Borla</w:t>
            </w:r>
            <w:r>
              <w:t xml:space="preserve"> </w:t>
            </w:r>
          </w:p>
          <w:p w14:paraId="3357143C" w14:textId="4C7823D3" w:rsidR="002B07CD" w:rsidRDefault="002B07CD" w:rsidP="00275E67">
            <w:pPr>
              <w:pStyle w:val="Standard1"/>
            </w:pPr>
            <w:r>
              <w:t xml:space="preserve">Team member </w:t>
            </w:r>
            <w:r w:rsidR="00507128">
              <w:t>3</w:t>
            </w:r>
            <w:r>
              <w:t>:</w:t>
            </w:r>
            <w:r w:rsidR="00507128">
              <w:t xml:space="preserve"> Arghawan Siddiq</w:t>
            </w:r>
          </w:p>
          <w:p w14:paraId="2D41443A" w14:textId="0E5EAF6E" w:rsidR="00507128" w:rsidRDefault="00507128" w:rsidP="00275E67">
            <w:pPr>
              <w:pStyle w:val="Standard1"/>
            </w:pPr>
            <w:r>
              <w:t>Team member 4: Emmanuel Ko</w:t>
            </w:r>
          </w:p>
        </w:tc>
        <w:tc>
          <w:tcPr>
            <w:tcW w:w="1428" w:type="dxa"/>
          </w:tcPr>
          <w:p w14:paraId="3BE33026" w14:textId="77777777" w:rsidR="002B07CD" w:rsidRDefault="002B07CD">
            <w:pPr>
              <w:pStyle w:val="Standard1"/>
            </w:pPr>
          </w:p>
        </w:tc>
      </w:tr>
      <w:bookmarkEnd w:id="3"/>
      <w:tr w:rsidR="002B07CD" w14:paraId="0304AE3B" w14:textId="77777777" w:rsidTr="00A245F2">
        <w:trPr>
          <w:trHeight w:val="465"/>
        </w:trPr>
        <w:tc>
          <w:tcPr>
            <w:tcW w:w="0" w:type="auto"/>
            <w:gridSpan w:val="2"/>
          </w:tcPr>
          <w:p w14:paraId="415A7A5B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4714C635" w14:textId="77777777" w:rsidR="002B07CD" w:rsidRDefault="002B07CD">
            <w:pPr>
              <w:pStyle w:val="Standard1"/>
            </w:pPr>
          </w:p>
        </w:tc>
      </w:tr>
      <w:tr w:rsidR="002B07CD" w14:paraId="666E42AB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59CD224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369E93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617318CE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008F16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7E0739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E7F371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5DED20BF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8B801D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BE93E0" w14:textId="6C7B6F5E"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BF32E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14:paraId="48E154E7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0E3519" w14:textId="1A436CCD" w:rsidR="002B07CD" w:rsidRDefault="002B07CD" w:rsidP="00F44F3A">
            <w:pPr>
              <w:pStyle w:val="Standard1"/>
              <w:spacing w:before="120" w:after="120"/>
            </w:pPr>
            <w:r>
              <w:t xml:space="preserve">Item # </w:t>
            </w:r>
            <w:r w:rsidR="00676FCC">
              <w:t>1 – Alternate Ideas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17E7A2" w14:textId="6B56952E" w:rsidR="002B07CD" w:rsidRDefault="00676FCC" w:rsidP="00F44F3A">
            <w:pPr>
              <w:pStyle w:val="Standard1"/>
              <w:spacing w:before="120" w:after="120"/>
            </w:pPr>
            <w:r>
              <w:t>Discussed potential project ideas other than the initial idea of the Quiz web application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1E0CE5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3074F25F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83061A" w14:textId="239AC31F" w:rsidR="002B07CD" w:rsidRDefault="002B07CD" w:rsidP="00136D2C">
            <w:pPr>
              <w:pStyle w:val="Standard1"/>
              <w:spacing w:before="120" w:after="120"/>
            </w:pPr>
            <w:r>
              <w:t xml:space="preserve">Item # </w:t>
            </w:r>
            <w:r w:rsidR="00676FCC">
              <w:t>2 – Final Idea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DC14D" w14:textId="2872729C" w:rsidR="002B07CD" w:rsidRDefault="00676FCC" w:rsidP="00F44F3A">
            <w:pPr>
              <w:pStyle w:val="Standard1"/>
              <w:spacing w:before="120" w:after="120"/>
            </w:pPr>
            <w:r>
              <w:t>Evaluated proposed ideas and made the final decision to proceed with the Quiz project idea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3D871C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6C0B67F6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2FF02" w14:textId="013DD10F" w:rsidR="002B07CD" w:rsidRDefault="002B07CD" w:rsidP="00136D2C">
            <w:pPr>
              <w:pStyle w:val="Standard1"/>
              <w:spacing w:before="120" w:after="120"/>
            </w:pPr>
            <w:r>
              <w:t xml:space="preserve">Item # </w:t>
            </w:r>
            <w:r w:rsidR="00676FCC">
              <w:t>3 – Project Summary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7D9C32" w14:textId="73F19043" w:rsidR="002B07CD" w:rsidRDefault="00676FCC" w:rsidP="00F44F3A">
            <w:pPr>
              <w:pStyle w:val="Standard1"/>
              <w:spacing w:before="120" w:after="120"/>
            </w:pPr>
            <w:r>
              <w:t>Review current progress of the summary template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DE0FA8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6AE1434A" w14:textId="77777777" w:rsidTr="00C3621B">
        <w:trPr>
          <w:trHeight w:val="1992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A03099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5042B" w14:textId="25253F5E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9E1FCA">
              <w:t xml:space="preserve"> </w:t>
            </w:r>
            <w:r w:rsidR="007C2D11">
              <w:t>2022/09/25</w:t>
            </w:r>
          </w:p>
          <w:p w14:paraId="3C2DD45E" w14:textId="2F54F006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7C2D11">
              <w:t>1:00 PM</w:t>
            </w:r>
          </w:p>
          <w:p w14:paraId="4538DF9B" w14:textId="3576E951"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  <w:r w:rsidR="007C2D11">
              <w:t xml:space="preserve"> Virtual (Discord)</w:t>
            </w:r>
          </w:p>
          <w:p w14:paraId="31E725C3" w14:textId="71739639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7C2D11">
              <w:t>Assign Sprint 1 tasks</w:t>
            </w:r>
          </w:p>
          <w:p w14:paraId="0BA06543" w14:textId="77777777" w:rsidR="002B07CD" w:rsidRDefault="002B07CD" w:rsidP="00F44F3A">
            <w:pPr>
              <w:pStyle w:val="Standard1"/>
              <w:spacing w:before="120" w:after="120"/>
            </w:pPr>
          </w:p>
          <w:p w14:paraId="23597064" w14:textId="77777777" w:rsidR="002B07CD" w:rsidRDefault="002B07CD" w:rsidP="00F44F3A">
            <w:pPr>
              <w:pStyle w:val="Standard1"/>
              <w:spacing w:before="120" w:after="120"/>
            </w:pPr>
          </w:p>
          <w:p w14:paraId="393976E2" w14:textId="77777777" w:rsidR="002B07CD" w:rsidRDefault="002B07CD" w:rsidP="00F44F3A">
            <w:pPr>
              <w:pStyle w:val="Standard1"/>
              <w:spacing w:before="120" w:after="120"/>
            </w:pPr>
          </w:p>
          <w:p w14:paraId="6C928BAC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D0541F1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5DBF8926" w14:textId="51C44166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676FCC">
              <w:rPr>
                <w:lang w:val="en-GB"/>
              </w:rPr>
              <w:t>James Tory</w:t>
            </w:r>
          </w:p>
          <w:p w14:paraId="17FD6567" w14:textId="3E2E58CE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676FCC">
              <w:rPr>
                <w:lang w:val="en-GB"/>
              </w:rPr>
              <w:t>Joyce Borla</w:t>
            </w:r>
          </w:p>
          <w:p w14:paraId="6F27D7CA" w14:textId="22912742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676FCC">
              <w:rPr>
                <w:lang w:val="en-GB"/>
              </w:rPr>
              <w:t>Arghawan Siddiq</w:t>
            </w:r>
          </w:p>
          <w:p w14:paraId="668E4323" w14:textId="0E9B755B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676FCC">
              <w:rPr>
                <w:lang w:val="en-GB"/>
              </w:rPr>
              <w:t>Emmanuel Ko</w:t>
            </w:r>
          </w:p>
          <w:p w14:paraId="2CC4515C" w14:textId="77777777" w:rsidR="0016291E" w:rsidRPr="0016291E" w:rsidRDefault="0016291E" w:rsidP="00676FCC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02C7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C3621B" w14:paraId="783D60DC" w14:textId="77777777" w:rsidTr="005C224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553A2D4B" w14:textId="77777777" w:rsidR="00C3621B" w:rsidRDefault="00C3621B" w:rsidP="005C2242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33E87781" w14:textId="77777777" w:rsidR="00C3621B" w:rsidRDefault="00C3621B" w:rsidP="005C2242">
            <w:pPr>
              <w:pStyle w:val="Standard1"/>
            </w:pPr>
          </w:p>
        </w:tc>
      </w:tr>
      <w:tr w:rsidR="00C3621B" w14:paraId="23ABA63D" w14:textId="77777777" w:rsidTr="005C2242">
        <w:trPr>
          <w:trHeight w:val="1447"/>
        </w:trPr>
        <w:tc>
          <w:tcPr>
            <w:tcW w:w="0" w:type="auto"/>
            <w:shd w:val="pct10" w:color="auto" w:fill="auto"/>
          </w:tcPr>
          <w:p w14:paraId="65B9BF52" w14:textId="77777777" w:rsidR="00C3621B" w:rsidRDefault="00C3621B" w:rsidP="005C2242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20</w:t>
            </w:r>
          </w:p>
        </w:tc>
        <w:tc>
          <w:tcPr>
            <w:tcW w:w="0" w:type="auto"/>
            <w:shd w:val="pct10" w:color="auto" w:fill="auto"/>
          </w:tcPr>
          <w:p w14:paraId="21EDA01B" w14:textId="77777777" w:rsidR="00C3621B" w:rsidRPr="00A245F2" w:rsidRDefault="00C3621B" w:rsidP="005C224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423F431" w14:textId="77777777" w:rsidR="00C3621B" w:rsidRPr="00A245F2" w:rsidRDefault="00C3621B" w:rsidP="005C224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25BC11C" w14:textId="77777777" w:rsidR="00C3621B" w:rsidRPr="00A245F2" w:rsidRDefault="00C3621B" w:rsidP="005C224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>
              <w:rPr>
                <w:b/>
                <w:sz w:val="36"/>
                <w:szCs w:val="36"/>
              </w:rPr>
              <w:t xml:space="preserve"> 2</w:t>
            </w:r>
          </w:p>
          <w:p w14:paraId="750C29AF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EA80898" w14:textId="24D04004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2022/09/</w:t>
            </w:r>
            <w:r w:rsidR="007C2D11">
              <w:rPr>
                <w:b/>
                <w:sz w:val="24"/>
              </w:rPr>
              <w:t>25</w:t>
            </w:r>
          </w:p>
          <w:p w14:paraId="3F5EB052" w14:textId="523FB36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7C2D11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:00 PM</w:t>
            </w:r>
          </w:p>
          <w:p w14:paraId="2E9F126E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Virtual (Discord) </w:t>
            </w:r>
          </w:p>
        </w:tc>
        <w:tc>
          <w:tcPr>
            <w:tcW w:w="1428" w:type="dxa"/>
            <w:shd w:val="pct10" w:color="auto" w:fill="auto"/>
          </w:tcPr>
          <w:p w14:paraId="2792DB3B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7F13509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B8C6281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C3621B" w14:paraId="2C90A9D8" w14:textId="77777777" w:rsidTr="005C224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0B152E8E" w14:textId="77777777" w:rsidR="00C3621B" w:rsidRDefault="00C3621B" w:rsidP="005C2242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46A7C07F" w14:textId="77777777" w:rsidR="00C3621B" w:rsidRDefault="00C3621B" w:rsidP="005C2242">
            <w:pPr>
              <w:pStyle w:val="Standard1"/>
            </w:pPr>
          </w:p>
        </w:tc>
      </w:tr>
      <w:tr w:rsidR="00C3621B" w14:paraId="46E69AC6" w14:textId="77777777" w:rsidTr="005C2242">
        <w:trPr>
          <w:trHeight w:val="465"/>
        </w:trPr>
        <w:tc>
          <w:tcPr>
            <w:tcW w:w="0" w:type="auto"/>
            <w:gridSpan w:val="2"/>
          </w:tcPr>
          <w:p w14:paraId="44D097EA" w14:textId="77777777" w:rsidR="00C3621B" w:rsidRDefault="00C3621B" w:rsidP="005C2242">
            <w:pPr>
              <w:pStyle w:val="Standard1"/>
            </w:pPr>
          </w:p>
        </w:tc>
        <w:tc>
          <w:tcPr>
            <w:tcW w:w="1428" w:type="dxa"/>
          </w:tcPr>
          <w:p w14:paraId="1160BAB0" w14:textId="77777777" w:rsidR="00C3621B" w:rsidRDefault="00C3621B" w:rsidP="005C2242">
            <w:pPr>
              <w:pStyle w:val="Standard1"/>
            </w:pPr>
          </w:p>
        </w:tc>
      </w:tr>
      <w:tr w:rsidR="00C3621B" w14:paraId="64358A05" w14:textId="77777777" w:rsidTr="005C2242">
        <w:trPr>
          <w:trHeight w:val="981"/>
        </w:trPr>
        <w:tc>
          <w:tcPr>
            <w:tcW w:w="0" w:type="auto"/>
          </w:tcPr>
          <w:p w14:paraId="17CC778C" w14:textId="77777777" w:rsidR="00C3621B" w:rsidRDefault="00C3621B" w:rsidP="005C2242">
            <w:r>
              <w:t>Attendees:</w:t>
            </w:r>
          </w:p>
        </w:tc>
        <w:tc>
          <w:tcPr>
            <w:tcW w:w="0" w:type="auto"/>
          </w:tcPr>
          <w:p w14:paraId="1A12F2A1" w14:textId="77777777" w:rsidR="00C3621B" w:rsidRDefault="00C3621B" w:rsidP="005C2242">
            <w:pPr>
              <w:pStyle w:val="Standard1"/>
            </w:pPr>
            <w:r>
              <w:t xml:space="preserve">Team member 1:  James Tory </w:t>
            </w:r>
          </w:p>
          <w:p w14:paraId="63F2C9E0" w14:textId="77777777" w:rsidR="00C3621B" w:rsidRDefault="00C3621B" w:rsidP="005C2242">
            <w:pPr>
              <w:pStyle w:val="Standard1"/>
            </w:pPr>
            <w:r>
              <w:t xml:space="preserve">Team member 2: Joyce Borla </w:t>
            </w:r>
          </w:p>
          <w:p w14:paraId="743789D6" w14:textId="77777777" w:rsidR="00C3621B" w:rsidRDefault="00C3621B" w:rsidP="005C2242">
            <w:pPr>
              <w:pStyle w:val="Standard1"/>
            </w:pPr>
            <w:r>
              <w:t>Team member 3: Arghawan Siddiq</w:t>
            </w:r>
          </w:p>
          <w:p w14:paraId="11AFD36D" w14:textId="77777777" w:rsidR="00C3621B" w:rsidRDefault="00C3621B" w:rsidP="005C2242">
            <w:pPr>
              <w:pStyle w:val="Standard1"/>
            </w:pPr>
            <w:r>
              <w:t>Team member 4: Emmanuel Ko</w:t>
            </w:r>
          </w:p>
        </w:tc>
        <w:tc>
          <w:tcPr>
            <w:tcW w:w="1428" w:type="dxa"/>
          </w:tcPr>
          <w:p w14:paraId="214EB9AB" w14:textId="77777777" w:rsidR="00C3621B" w:rsidRDefault="00C3621B" w:rsidP="005C2242">
            <w:pPr>
              <w:pStyle w:val="Standard1"/>
            </w:pPr>
          </w:p>
        </w:tc>
      </w:tr>
      <w:tr w:rsidR="00C3621B" w14:paraId="1EB56271" w14:textId="77777777" w:rsidTr="005C2242">
        <w:trPr>
          <w:trHeight w:val="465"/>
        </w:trPr>
        <w:tc>
          <w:tcPr>
            <w:tcW w:w="0" w:type="auto"/>
            <w:gridSpan w:val="2"/>
          </w:tcPr>
          <w:p w14:paraId="74FCC4CB" w14:textId="77777777" w:rsidR="00C3621B" w:rsidRDefault="00C3621B" w:rsidP="005C2242">
            <w:pPr>
              <w:pStyle w:val="Standard1"/>
            </w:pPr>
          </w:p>
        </w:tc>
        <w:tc>
          <w:tcPr>
            <w:tcW w:w="1428" w:type="dxa"/>
          </w:tcPr>
          <w:p w14:paraId="20169DED" w14:textId="77777777" w:rsidR="00C3621B" w:rsidRDefault="00C3621B" w:rsidP="005C2242">
            <w:pPr>
              <w:pStyle w:val="Standard1"/>
            </w:pPr>
          </w:p>
        </w:tc>
      </w:tr>
      <w:tr w:rsidR="00C3621B" w14:paraId="7A10F21E" w14:textId="77777777" w:rsidTr="005C224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F8E5E9F" w14:textId="77777777" w:rsidR="00C3621B" w:rsidRDefault="00C3621B" w:rsidP="005C2242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0BDE0" w14:textId="77777777" w:rsidR="00C3621B" w:rsidRDefault="00C3621B" w:rsidP="005C2242">
            <w:pPr>
              <w:pStyle w:val="Standard1"/>
              <w:rPr>
                <w:b/>
                <w:sz w:val="36"/>
              </w:rPr>
            </w:pPr>
          </w:p>
        </w:tc>
      </w:tr>
      <w:tr w:rsidR="00C3621B" w:rsidRPr="00285969" w14:paraId="1832718C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256E7E" w14:textId="77777777" w:rsidR="00C3621B" w:rsidRDefault="00C3621B" w:rsidP="005C2242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0CD2E1" w14:textId="77777777" w:rsidR="00C3621B" w:rsidRDefault="00C3621B" w:rsidP="005C2242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02EC5C" w14:textId="77777777" w:rsidR="00C3621B" w:rsidRPr="00285969" w:rsidRDefault="00C3621B" w:rsidP="005C2242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C3621B" w14:paraId="4C419FA3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3ABF88" w14:textId="77777777" w:rsidR="00C3621B" w:rsidRDefault="00C3621B" w:rsidP="005C2242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29CAD" w14:textId="77777777" w:rsidR="00C3621B" w:rsidRDefault="00C3621B" w:rsidP="005C2242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D14B46" w14:textId="77777777" w:rsidR="00C3621B" w:rsidRDefault="00C3621B" w:rsidP="005C2242">
            <w:pPr>
              <w:pStyle w:val="Standard1"/>
              <w:spacing w:before="120" w:after="120"/>
            </w:pPr>
          </w:p>
        </w:tc>
      </w:tr>
      <w:tr w:rsidR="00C3621B" w14:paraId="59831767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60D94" w14:textId="7D79D1D5" w:rsidR="00C3621B" w:rsidRDefault="00C3621B" w:rsidP="005C2242">
            <w:pPr>
              <w:pStyle w:val="Standard1"/>
              <w:spacing w:before="120" w:after="120"/>
            </w:pPr>
            <w:r>
              <w:t xml:space="preserve">Item # </w:t>
            </w:r>
            <w:r w:rsidR="00651545">
              <w:t xml:space="preserve">1 </w:t>
            </w:r>
            <w:r w:rsidR="00651545">
              <w:t xml:space="preserve"> – </w:t>
            </w:r>
            <w:r w:rsidR="00651545">
              <w:t>Brainstorm</w:t>
            </w:r>
            <w:r w:rsidR="007C2D11">
              <w:t xml:space="preserve"> 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3A6AD" w14:textId="766F52E8" w:rsidR="00C3621B" w:rsidRDefault="00651545" w:rsidP="005C2242">
            <w:pPr>
              <w:pStyle w:val="Standard1"/>
              <w:spacing w:before="120" w:after="120"/>
            </w:pPr>
            <w:r>
              <w:t>Discussed ideas about the overall business plan and features of the project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E38BB" w14:textId="77777777" w:rsidR="00C3621B" w:rsidRDefault="00C3621B" w:rsidP="005C2242">
            <w:pPr>
              <w:pStyle w:val="Standard1"/>
              <w:spacing w:before="120" w:after="120"/>
            </w:pPr>
          </w:p>
        </w:tc>
      </w:tr>
      <w:tr w:rsidR="00C3621B" w14:paraId="7AAB0E5F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5B07A" w14:textId="6EF7D587" w:rsidR="00C3621B" w:rsidRDefault="00C3621B" w:rsidP="005C2242">
            <w:pPr>
              <w:pStyle w:val="Standard1"/>
              <w:spacing w:before="120" w:after="120"/>
            </w:pPr>
            <w:r>
              <w:t xml:space="preserve">Item # </w:t>
            </w:r>
            <w:r w:rsidR="00651545">
              <w:t>2 – Task Assignment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EFEB92" w14:textId="53377322" w:rsidR="00C3621B" w:rsidRDefault="00651545" w:rsidP="005C2242">
            <w:pPr>
              <w:pStyle w:val="Standard1"/>
              <w:spacing w:before="120" w:after="120"/>
            </w:pPr>
            <w:r>
              <w:t>Assigned the different Sprint 1 tasks to group members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D232B" w14:textId="77777777" w:rsidR="00C3621B" w:rsidRDefault="00C3621B" w:rsidP="005C2242">
            <w:pPr>
              <w:pStyle w:val="Standard1"/>
              <w:spacing w:before="120" w:after="120"/>
            </w:pPr>
          </w:p>
        </w:tc>
      </w:tr>
      <w:tr w:rsidR="00C3621B" w14:paraId="50C485F0" w14:textId="77777777" w:rsidTr="00C3621B">
        <w:trPr>
          <w:trHeight w:val="1992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FC2A7" w14:textId="77777777" w:rsidR="00C3621B" w:rsidRDefault="00C3621B" w:rsidP="005C2242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5B3591" w14:textId="0DD2F2FC" w:rsidR="00C3621B" w:rsidRDefault="00C3621B" w:rsidP="005C2242">
            <w:pPr>
              <w:pStyle w:val="Standard1"/>
              <w:spacing w:before="120" w:after="120"/>
            </w:pPr>
            <w:r>
              <w:t>Date:</w:t>
            </w:r>
            <w:r w:rsidR="000225EE">
              <w:t xml:space="preserve"> 2022/10/02</w:t>
            </w:r>
          </w:p>
          <w:p w14:paraId="2622DEA8" w14:textId="6E9FBBF7" w:rsidR="00C3621B" w:rsidRDefault="00C3621B" w:rsidP="005C2242">
            <w:pPr>
              <w:pStyle w:val="Standard1"/>
              <w:spacing w:before="120" w:after="120"/>
            </w:pPr>
            <w:r>
              <w:t xml:space="preserve">Time: </w:t>
            </w:r>
            <w:r w:rsidR="000225EE">
              <w:t>11:00 AM</w:t>
            </w:r>
          </w:p>
          <w:p w14:paraId="22C4AAD9" w14:textId="2716C46C" w:rsidR="00C3621B" w:rsidRDefault="00C3621B" w:rsidP="005C2242">
            <w:pPr>
              <w:pStyle w:val="Standard1"/>
              <w:spacing w:before="120" w:after="120"/>
            </w:pPr>
            <w:r>
              <w:t>Location:</w:t>
            </w:r>
            <w:r w:rsidR="000225EE">
              <w:t xml:space="preserve"> Virtual (Discord)</w:t>
            </w:r>
          </w:p>
          <w:p w14:paraId="6DDB1C2C" w14:textId="6910D6DF" w:rsidR="00C3621B" w:rsidRDefault="00C3621B" w:rsidP="005C2242">
            <w:pPr>
              <w:pStyle w:val="Standard1"/>
              <w:spacing w:before="120" w:after="120"/>
            </w:pPr>
            <w:r>
              <w:t xml:space="preserve">Agenda: </w:t>
            </w:r>
            <w:r w:rsidR="000225EE">
              <w:t>Review Sprint 1 work before submission</w:t>
            </w:r>
          </w:p>
          <w:p w14:paraId="09D4BFEB" w14:textId="77777777" w:rsidR="00C3621B" w:rsidRDefault="00C3621B" w:rsidP="005C2242">
            <w:pPr>
              <w:pStyle w:val="Standard1"/>
              <w:spacing w:before="120" w:after="120"/>
            </w:pPr>
          </w:p>
          <w:p w14:paraId="41D35EA2" w14:textId="77777777" w:rsidR="00C3621B" w:rsidRDefault="00C3621B" w:rsidP="005C2242">
            <w:pPr>
              <w:pStyle w:val="Standard1"/>
              <w:spacing w:before="120" w:after="120"/>
            </w:pPr>
          </w:p>
          <w:p w14:paraId="64E23288" w14:textId="77777777" w:rsidR="00C3621B" w:rsidRDefault="00C3621B" w:rsidP="005C2242">
            <w:pPr>
              <w:pStyle w:val="Standard1"/>
              <w:spacing w:before="120" w:after="120"/>
            </w:pPr>
          </w:p>
          <w:p w14:paraId="54B988C3" w14:textId="77777777" w:rsidR="00C3621B" w:rsidRDefault="00C3621B" w:rsidP="005C224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CC07641" w14:textId="77777777" w:rsidR="00C3621B" w:rsidRPr="0068006E" w:rsidRDefault="00C3621B" w:rsidP="005C2242">
            <w:pPr>
              <w:rPr>
                <w:b/>
                <w:lang w:val="en-GB"/>
              </w:rPr>
            </w:pPr>
          </w:p>
          <w:p w14:paraId="37A8A50F" w14:textId="77777777" w:rsidR="000225EE" w:rsidRDefault="000225EE" w:rsidP="000225EE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5BD10B1C" w14:textId="77777777" w:rsidR="000225EE" w:rsidRDefault="000225EE" w:rsidP="000225EE">
            <w:pPr>
              <w:rPr>
                <w:lang w:val="en-GB"/>
              </w:rPr>
            </w:pPr>
            <w:r>
              <w:rPr>
                <w:lang w:val="en-GB"/>
              </w:rPr>
              <w:t>Team member 2: Joyce Borla</w:t>
            </w:r>
          </w:p>
          <w:p w14:paraId="7DA42921" w14:textId="77777777" w:rsidR="000225EE" w:rsidRDefault="000225EE" w:rsidP="000225EE">
            <w:pPr>
              <w:rPr>
                <w:lang w:val="en-GB"/>
              </w:rPr>
            </w:pPr>
            <w:r>
              <w:rPr>
                <w:lang w:val="en-GB"/>
              </w:rPr>
              <w:t>Team member 3: Arghawan Siddiq</w:t>
            </w:r>
          </w:p>
          <w:p w14:paraId="1DCACFC6" w14:textId="77777777" w:rsidR="000225EE" w:rsidRDefault="000225EE" w:rsidP="000225EE">
            <w:pPr>
              <w:rPr>
                <w:lang w:val="en-GB"/>
              </w:rPr>
            </w:pPr>
            <w:r>
              <w:rPr>
                <w:lang w:val="en-GB"/>
              </w:rPr>
              <w:t>Team member 4: Emmanuel Ko</w:t>
            </w:r>
          </w:p>
          <w:p w14:paraId="3B8AF17F" w14:textId="77777777" w:rsidR="00C3621B" w:rsidRPr="0016291E" w:rsidRDefault="00C3621B" w:rsidP="005C2242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F581F" w14:textId="77777777" w:rsidR="00C3621B" w:rsidRDefault="00C3621B" w:rsidP="005C2242">
            <w:pPr>
              <w:pStyle w:val="Standard1"/>
              <w:spacing w:before="120" w:after="120"/>
            </w:pPr>
          </w:p>
        </w:tc>
      </w:tr>
      <w:tr w:rsidR="00C3621B" w14:paraId="079929B3" w14:textId="77777777" w:rsidTr="005C2242">
        <w:trPr>
          <w:trHeight w:val="1447"/>
        </w:trPr>
        <w:tc>
          <w:tcPr>
            <w:tcW w:w="0" w:type="auto"/>
            <w:shd w:val="pct10" w:color="auto" w:fill="auto"/>
          </w:tcPr>
          <w:p w14:paraId="1D4B9423" w14:textId="77777777" w:rsidR="00C3621B" w:rsidRDefault="00C3621B" w:rsidP="005C2242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Team 20</w:t>
            </w:r>
          </w:p>
        </w:tc>
        <w:tc>
          <w:tcPr>
            <w:tcW w:w="0" w:type="auto"/>
            <w:shd w:val="pct10" w:color="auto" w:fill="auto"/>
          </w:tcPr>
          <w:p w14:paraId="777ECF4A" w14:textId="77777777" w:rsidR="00C3621B" w:rsidRPr="00A245F2" w:rsidRDefault="00C3621B" w:rsidP="005C224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6E33C26" w14:textId="77777777" w:rsidR="00C3621B" w:rsidRPr="00A245F2" w:rsidRDefault="00C3621B" w:rsidP="005C224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68757CB" w14:textId="11F08887" w:rsidR="00C3621B" w:rsidRPr="00A245F2" w:rsidRDefault="00C3621B" w:rsidP="005C224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>
              <w:rPr>
                <w:b/>
                <w:sz w:val="36"/>
                <w:szCs w:val="36"/>
              </w:rPr>
              <w:t xml:space="preserve"> </w:t>
            </w:r>
            <w:r w:rsidR="007C2D11">
              <w:rPr>
                <w:b/>
                <w:sz w:val="36"/>
                <w:szCs w:val="36"/>
              </w:rPr>
              <w:t>3</w:t>
            </w:r>
          </w:p>
          <w:p w14:paraId="713FE65A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B750235" w14:textId="349959F8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2022/10/02</w:t>
            </w:r>
          </w:p>
          <w:p w14:paraId="12E27A4E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3:00 PM</w:t>
            </w:r>
          </w:p>
          <w:p w14:paraId="157ACE04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Virtual (Discord) </w:t>
            </w:r>
          </w:p>
        </w:tc>
        <w:tc>
          <w:tcPr>
            <w:tcW w:w="1428" w:type="dxa"/>
            <w:shd w:val="pct10" w:color="auto" w:fill="auto"/>
          </w:tcPr>
          <w:p w14:paraId="233E3477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46F77DF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3567A28" w14:textId="77777777" w:rsidR="00C3621B" w:rsidRDefault="00C3621B" w:rsidP="005C224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C3621B" w14:paraId="67E375A1" w14:textId="77777777" w:rsidTr="005C224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9E1715A" w14:textId="77777777" w:rsidR="00C3621B" w:rsidRDefault="00C3621B" w:rsidP="005C2242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8C63B72" w14:textId="77777777" w:rsidR="00C3621B" w:rsidRDefault="00C3621B" w:rsidP="005C2242">
            <w:pPr>
              <w:pStyle w:val="Standard1"/>
            </w:pPr>
          </w:p>
        </w:tc>
      </w:tr>
      <w:tr w:rsidR="00C3621B" w14:paraId="2E1C0406" w14:textId="77777777" w:rsidTr="005C2242">
        <w:trPr>
          <w:trHeight w:val="465"/>
        </w:trPr>
        <w:tc>
          <w:tcPr>
            <w:tcW w:w="0" w:type="auto"/>
            <w:gridSpan w:val="2"/>
          </w:tcPr>
          <w:p w14:paraId="1C248D03" w14:textId="77777777" w:rsidR="00C3621B" w:rsidRDefault="00C3621B" w:rsidP="005C2242">
            <w:pPr>
              <w:pStyle w:val="Standard1"/>
            </w:pPr>
          </w:p>
        </w:tc>
        <w:tc>
          <w:tcPr>
            <w:tcW w:w="1428" w:type="dxa"/>
          </w:tcPr>
          <w:p w14:paraId="414278AB" w14:textId="77777777" w:rsidR="00C3621B" w:rsidRDefault="00C3621B" w:rsidP="005C2242">
            <w:pPr>
              <w:pStyle w:val="Standard1"/>
            </w:pPr>
          </w:p>
        </w:tc>
      </w:tr>
      <w:tr w:rsidR="00C3621B" w14:paraId="2364ECE4" w14:textId="77777777" w:rsidTr="005C2242">
        <w:trPr>
          <w:trHeight w:val="981"/>
        </w:trPr>
        <w:tc>
          <w:tcPr>
            <w:tcW w:w="0" w:type="auto"/>
          </w:tcPr>
          <w:p w14:paraId="03D33419" w14:textId="77777777" w:rsidR="00C3621B" w:rsidRDefault="00C3621B" w:rsidP="005C2242">
            <w:r>
              <w:t>Attendees:</w:t>
            </w:r>
          </w:p>
        </w:tc>
        <w:tc>
          <w:tcPr>
            <w:tcW w:w="0" w:type="auto"/>
          </w:tcPr>
          <w:p w14:paraId="5882555C" w14:textId="77777777" w:rsidR="00C3621B" w:rsidRDefault="00C3621B" w:rsidP="005C2242">
            <w:pPr>
              <w:pStyle w:val="Standard1"/>
            </w:pPr>
            <w:r>
              <w:t xml:space="preserve">Team member 1:  James Tory </w:t>
            </w:r>
          </w:p>
          <w:p w14:paraId="1B117FB1" w14:textId="77777777" w:rsidR="00C3621B" w:rsidRDefault="00C3621B" w:rsidP="005C2242">
            <w:pPr>
              <w:pStyle w:val="Standard1"/>
            </w:pPr>
            <w:r>
              <w:t xml:space="preserve">Team member 2: Joyce Borla </w:t>
            </w:r>
          </w:p>
          <w:p w14:paraId="095C77E7" w14:textId="77777777" w:rsidR="00C3621B" w:rsidRDefault="00C3621B" w:rsidP="005C2242">
            <w:pPr>
              <w:pStyle w:val="Standard1"/>
            </w:pPr>
            <w:r>
              <w:t>Team member 3: Arghawan Siddiq</w:t>
            </w:r>
          </w:p>
          <w:p w14:paraId="3B70A126" w14:textId="77777777" w:rsidR="00C3621B" w:rsidRDefault="00C3621B" w:rsidP="005C2242">
            <w:pPr>
              <w:pStyle w:val="Standard1"/>
            </w:pPr>
            <w:r>
              <w:t>Team member 4: Emmanuel Ko</w:t>
            </w:r>
          </w:p>
        </w:tc>
        <w:tc>
          <w:tcPr>
            <w:tcW w:w="1428" w:type="dxa"/>
          </w:tcPr>
          <w:p w14:paraId="6AE30C8A" w14:textId="77777777" w:rsidR="00C3621B" w:rsidRDefault="00C3621B" w:rsidP="005C2242">
            <w:pPr>
              <w:pStyle w:val="Standard1"/>
            </w:pPr>
          </w:p>
        </w:tc>
      </w:tr>
      <w:tr w:rsidR="00C3621B" w14:paraId="50815386" w14:textId="77777777" w:rsidTr="005C2242">
        <w:trPr>
          <w:trHeight w:val="465"/>
        </w:trPr>
        <w:tc>
          <w:tcPr>
            <w:tcW w:w="0" w:type="auto"/>
            <w:gridSpan w:val="2"/>
          </w:tcPr>
          <w:p w14:paraId="71E0A9E3" w14:textId="77777777" w:rsidR="00C3621B" w:rsidRDefault="00C3621B" w:rsidP="005C2242">
            <w:pPr>
              <w:pStyle w:val="Standard1"/>
            </w:pPr>
          </w:p>
        </w:tc>
        <w:tc>
          <w:tcPr>
            <w:tcW w:w="1428" w:type="dxa"/>
          </w:tcPr>
          <w:p w14:paraId="52E2591B" w14:textId="77777777" w:rsidR="00C3621B" w:rsidRDefault="00C3621B" w:rsidP="005C2242">
            <w:pPr>
              <w:pStyle w:val="Standard1"/>
            </w:pPr>
          </w:p>
        </w:tc>
      </w:tr>
      <w:tr w:rsidR="00C3621B" w14:paraId="444F1429" w14:textId="77777777" w:rsidTr="005C224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C6E190B" w14:textId="77777777" w:rsidR="00C3621B" w:rsidRDefault="00C3621B" w:rsidP="005C2242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6C37AE8" w14:textId="77777777" w:rsidR="00C3621B" w:rsidRDefault="00C3621B" w:rsidP="005C2242">
            <w:pPr>
              <w:pStyle w:val="Standard1"/>
              <w:rPr>
                <w:b/>
                <w:sz w:val="36"/>
              </w:rPr>
            </w:pPr>
          </w:p>
        </w:tc>
      </w:tr>
      <w:tr w:rsidR="00C3621B" w:rsidRPr="00285969" w14:paraId="16F7797F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548BB" w14:textId="77777777" w:rsidR="00C3621B" w:rsidRDefault="00C3621B" w:rsidP="005C2242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83EDA0" w14:textId="77777777" w:rsidR="00C3621B" w:rsidRDefault="00C3621B" w:rsidP="005C2242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3FD5BC" w14:textId="77777777" w:rsidR="00C3621B" w:rsidRPr="00285969" w:rsidRDefault="00C3621B" w:rsidP="005C2242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C3621B" w14:paraId="009CB4AE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CBBB4" w14:textId="77777777" w:rsidR="00C3621B" w:rsidRDefault="00C3621B" w:rsidP="005C2242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9B591" w14:textId="77777777" w:rsidR="00C3621B" w:rsidRDefault="00C3621B" w:rsidP="005C2242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758F6" w14:textId="77777777" w:rsidR="00C3621B" w:rsidRDefault="00C3621B" w:rsidP="005C2242">
            <w:pPr>
              <w:pStyle w:val="Standard1"/>
              <w:spacing w:before="120" w:after="120"/>
            </w:pPr>
          </w:p>
        </w:tc>
      </w:tr>
      <w:tr w:rsidR="00C3621B" w14:paraId="0974520E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CC2C7D" w14:textId="780EE241" w:rsidR="00C3621B" w:rsidRDefault="00C3621B" w:rsidP="005C2242">
            <w:pPr>
              <w:pStyle w:val="Standard1"/>
              <w:spacing w:before="120" w:after="120"/>
            </w:pPr>
            <w:r>
              <w:t>Item # 1</w:t>
            </w:r>
            <w:r w:rsidR="00A94578">
              <w:t xml:space="preserve"> – Feedback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D37082" w14:textId="7E1AFC03" w:rsidR="00C3621B" w:rsidRDefault="00A94578" w:rsidP="005C2242">
            <w:pPr>
              <w:pStyle w:val="Standard1"/>
              <w:spacing w:before="120" w:after="120"/>
            </w:pPr>
            <w:r>
              <w:t>Provided suggestions and feedback on work complete in Sprint 1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8FF9F1" w14:textId="77777777" w:rsidR="00C3621B" w:rsidRDefault="00C3621B" w:rsidP="005C2242">
            <w:pPr>
              <w:pStyle w:val="Standard1"/>
              <w:spacing w:before="120" w:after="120"/>
            </w:pPr>
          </w:p>
        </w:tc>
      </w:tr>
      <w:tr w:rsidR="00C3621B" w14:paraId="34A3E234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7CA775" w14:textId="59713D9F" w:rsidR="00C3621B" w:rsidRDefault="00C3621B" w:rsidP="005C2242">
            <w:pPr>
              <w:pStyle w:val="Standard1"/>
              <w:spacing w:before="120" w:after="120"/>
            </w:pPr>
            <w:r>
              <w:t>Item # 2</w:t>
            </w:r>
            <w:r w:rsidR="00A94578">
              <w:t xml:space="preserve"> – Final Tasks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116D3" w14:textId="410FEDA2" w:rsidR="00C3621B" w:rsidRDefault="00A94578" w:rsidP="005C2242">
            <w:pPr>
              <w:pStyle w:val="Standard1"/>
              <w:spacing w:before="120" w:after="120"/>
            </w:pPr>
            <w:r>
              <w:t>Assigned final small tasks still required for Sprint 1 to group members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455A3E" w14:textId="77777777" w:rsidR="00C3621B" w:rsidRDefault="00C3621B" w:rsidP="005C2242">
            <w:pPr>
              <w:pStyle w:val="Standard1"/>
              <w:spacing w:before="120" w:after="120"/>
            </w:pPr>
          </w:p>
        </w:tc>
      </w:tr>
      <w:tr w:rsidR="00C3621B" w14:paraId="4EBAA813" w14:textId="77777777" w:rsidTr="00C3621B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29AB07" w14:textId="1F90E84F" w:rsidR="00C3621B" w:rsidRDefault="00C3621B" w:rsidP="005C2242">
            <w:pPr>
              <w:pStyle w:val="Standard1"/>
              <w:spacing w:before="120" w:after="120"/>
            </w:pPr>
            <w:r>
              <w:t xml:space="preserve">Item # </w:t>
            </w:r>
            <w:r w:rsidR="000B7A02">
              <w:t>3 – Sprint 2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92DF9E" w14:textId="70F9F36E" w:rsidR="00C3621B" w:rsidRDefault="000B7A02" w:rsidP="005C2242">
            <w:pPr>
              <w:pStyle w:val="Standard1"/>
              <w:spacing w:before="120" w:after="120"/>
            </w:pPr>
            <w:r>
              <w:t>Discussed group member roles and tasks for Sprint 2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99373" w14:textId="77777777" w:rsidR="00C3621B" w:rsidRDefault="00C3621B" w:rsidP="005C2242">
            <w:pPr>
              <w:pStyle w:val="Standard1"/>
              <w:spacing w:before="120" w:after="120"/>
            </w:pPr>
          </w:p>
        </w:tc>
      </w:tr>
      <w:tr w:rsidR="00C3621B" w14:paraId="0C7F767C" w14:textId="77777777" w:rsidTr="00C3621B">
        <w:trPr>
          <w:trHeight w:val="1992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CEC022" w14:textId="77777777" w:rsidR="00C3621B" w:rsidRDefault="00C3621B" w:rsidP="005C2242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D362" w14:textId="4B18B8D5" w:rsidR="00C3621B" w:rsidRDefault="00C3621B" w:rsidP="005C2242">
            <w:pPr>
              <w:pStyle w:val="Standard1"/>
              <w:spacing w:before="120" w:after="120"/>
            </w:pPr>
            <w:r>
              <w:t>Date:</w:t>
            </w:r>
            <w:r w:rsidR="000B7A02">
              <w:t xml:space="preserve"> </w:t>
            </w:r>
            <w:r w:rsidR="00734841">
              <w:t>05/10/2022</w:t>
            </w:r>
          </w:p>
          <w:p w14:paraId="16933A2F" w14:textId="75B5164B" w:rsidR="00C3621B" w:rsidRDefault="00C3621B" w:rsidP="005C2242">
            <w:pPr>
              <w:pStyle w:val="Standard1"/>
              <w:spacing w:before="120" w:after="120"/>
            </w:pPr>
            <w:r>
              <w:t xml:space="preserve">Time: </w:t>
            </w:r>
            <w:r w:rsidR="00734841">
              <w:t xml:space="preserve"> TB</w:t>
            </w:r>
            <w:r w:rsidR="00A30265">
              <w:t>C</w:t>
            </w:r>
          </w:p>
          <w:p w14:paraId="292BDFE9" w14:textId="5DA8B03D" w:rsidR="00C3621B" w:rsidRDefault="00C3621B" w:rsidP="005C2242">
            <w:pPr>
              <w:pStyle w:val="Standard1"/>
              <w:spacing w:before="120" w:after="120"/>
            </w:pPr>
            <w:r>
              <w:t>Location:</w:t>
            </w:r>
            <w:r w:rsidR="00734841">
              <w:t xml:space="preserve"> Virtual (Discord)</w:t>
            </w:r>
          </w:p>
          <w:p w14:paraId="1339C863" w14:textId="5C4B3884" w:rsidR="00C3621B" w:rsidRDefault="00C3621B" w:rsidP="005C2242">
            <w:pPr>
              <w:pStyle w:val="Standard1"/>
              <w:spacing w:before="120" w:after="120"/>
            </w:pPr>
            <w:r>
              <w:t xml:space="preserve">Agenda: </w:t>
            </w:r>
            <w:r w:rsidR="000B7A02">
              <w:t>Review Sprint 2 work and make any changes to group member tasks if required</w:t>
            </w:r>
          </w:p>
          <w:p w14:paraId="2AC9302B" w14:textId="77777777" w:rsidR="00C3621B" w:rsidRDefault="00C3621B" w:rsidP="005C2242">
            <w:pPr>
              <w:pStyle w:val="Standard1"/>
              <w:spacing w:before="120" w:after="120"/>
            </w:pPr>
          </w:p>
          <w:p w14:paraId="0349AFED" w14:textId="77777777" w:rsidR="00C3621B" w:rsidRDefault="00C3621B" w:rsidP="005C2242">
            <w:pPr>
              <w:pStyle w:val="Standard1"/>
              <w:spacing w:before="120" w:after="120"/>
            </w:pPr>
          </w:p>
          <w:p w14:paraId="3CEEC375" w14:textId="77777777" w:rsidR="00C3621B" w:rsidRDefault="00C3621B" w:rsidP="005C2242">
            <w:pPr>
              <w:pStyle w:val="Standard1"/>
              <w:spacing w:before="120" w:after="120"/>
            </w:pPr>
          </w:p>
          <w:p w14:paraId="2ECD275D" w14:textId="77777777" w:rsidR="00C3621B" w:rsidRDefault="00C3621B" w:rsidP="005C224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F6BECAF" w14:textId="77777777" w:rsidR="00C3621B" w:rsidRPr="0068006E" w:rsidRDefault="00C3621B" w:rsidP="005C2242">
            <w:pPr>
              <w:rPr>
                <w:b/>
                <w:lang w:val="en-GB"/>
              </w:rPr>
            </w:pPr>
          </w:p>
          <w:p w14:paraId="6B4B5A04" w14:textId="77777777" w:rsidR="00EA359C" w:rsidRDefault="00EA359C" w:rsidP="00EA359C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44C9309B" w14:textId="77777777" w:rsidR="00EA359C" w:rsidRDefault="00EA359C" w:rsidP="00EA359C">
            <w:pPr>
              <w:rPr>
                <w:lang w:val="en-GB"/>
              </w:rPr>
            </w:pPr>
            <w:r>
              <w:rPr>
                <w:lang w:val="en-GB"/>
              </w:rPr>
              <w:t>Team member 2: Joyce Borla</w:t>
            </w:r>
          </w:p>
          <w:p w14:paraId="755A8C89" w14:textId="77777777" w:rsidR="00EA359C" w:rsidRDefault="00EA359C" w:rsidP="00EA359C">
            <w:pPr>
              <w:rPr>
                <w:lang w:val="en-GB"/>
              </w:rPr>
            </w:pPr>
            <w:r>
              <w:rPr>
                <w:lang w:val="en-GB"/>
              </w:rPr>
              <w:t>Team member 3: Arghawan Siddiq</w:t>
            </w:r>
          </w:p>
          <w:p w14:paraId="2DCE68FE" w14:textId="77777777" w:rsidR="00EA359C" w:rsidRDefault="00EA359C" w:rsidP="00EA359C">
            <w:pPr>
              <w:rPr>
                <w:lang w:val="en-GB"/>
              </w:rPr>
            </w:pPr>
            <w:r>
              <w:rPr>
                <w:lang w:val="en-GB"/>
              </w:rPr>
              <w:t>Team member 4: Emmanuel Ko</w:t>
            </w:r>
          </w:p>
          <w:p w14:paraId="04A85B81" w14:textId="77777777" w:rsidR="00C3621B" w:rsidRPr="0016291E" w:rsidRDefault="00C3621B" w:rsidP="005C2242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CB04AE" w14:textId="77777777" w:rsidR="00C3621B" w:rsidRDefault="00C3621B" w:rsidP="005C2242">
            <w:pPr>
              <w:pStyle w:val="Standard1"/>
              <w:spacing w:before="120" w:after="120"/>
            </w:pPr>
          </w:p>
        </w:tc>
      </w:tr>
    </w:tbl>
    <w:p w14:paraId="5EDF5429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769640">
    <w:abstractNumId w:val="1"/>
  </w:num>
  <w:num w:numId="2" w16cid:durableId="1110053911">
    <w:abstractNumId w:val="2"/>
  </w:num>
  <w:num w:numId="3" w16cid:durableId="204520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225EE"/>
    <w:rsid w:val="00056104"/>
    <w:rsid w:val="00062C8D"/>
    <w:rsid w:val="00073410"/>
    <w:rsid w:val="000842DF"/>
    <w:rsid w:val="00087F03"/>
    <w:rsid w:val="000B66C5"/>
    <w:rsid w:val="000B7A02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62CAC"/>
    <w:rsid w:val="00386AD2"/>
    <w:rsid w:val="003D0276"/>
    <w:rsid w:val="003D2877"/>
    <w:rsid w:val="004070FC"/>
    <w:rsid w:val="00412E03"/>
    <w:rsid w:val="00445966"/>
    <w:rsid w:val="00476EF0"/>
    <w:rsid w:val="004C7374"/>
    <w:rsid w:val="004E2405"/>
    <w:rsid w:val="00507128"/>
    <w:rsid w:val="00534F83"/>
    <w:rsid w:val="00564447"/>
    <w:rsid w:val="005807DA"/>
    <w:rsid w:val="005C44D4"/>
    <w:rsid w:val="005F3F0E"/>
    <w:rsid w:val="005F4684"/>
    <w:rsid w:val="00641B79"/>
    <w:rsid w:val="006434AF"/>
    <w:rsid w:val="00651545"/>
    <w:rsid w:val="00657935"/>
    <w:rsid w:val="0066588B"/>
    <w:rsid w:val="00674881"/>
    <w:rsid w:val="00676FCC"/>
    <w:rsid w:val="0068006E"/>
    <w:rsid w:val="0068275F"/>
    <w:rsid w:val="006C25AC"/>
    <w:rsid w:val="006F3CD5"/>
    <w:rsid w:val="00702DEC"/>
    <w:rsid w:val="00734841"/>
    <w:rsid w:val="0077361D"/>
    <w:rsid w:val="00783355"/>
    <w:rsid w:val="007C0B2F"/>
    <w:rsid w:val="007C2D11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1FCA"/>
    <w:rsid w:val="009E5D4F"/>
    <w:rsid w:val="00A12251"/>
    <w:rsid w:val="00A245F2"/>
    <w:rsid w:val="00A30265"/>
    <w:rsid w:val="00A77DC2"/>
    <w:rsid w:val="00A94578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3621B"/>
    <w:rsid w:val="00C641E4"/>
    <w:rsid w:val="00C73F96"/>
    <w:rsid w:val="00CE5DBF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A359C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99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2018-09-12T21:25:00Z</dcterms:created>
  <dcterms:modified xsi:type="dcterms:W3CDTF">2022-10-03T02:37:00Z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