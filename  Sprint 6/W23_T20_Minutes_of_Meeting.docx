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835795" w14:paraId="1406D189" w14:textId="77777777" w:rsidTr="001E72D9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4300AC85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0BE73253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3F8262FC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081C264E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3AF64020" w14:textId="77777777" w:rsidR="00835795" w:rsidRDefault="00835795">
            <w:pPr>
              <w:pStyle w:val="Standard1"/>
            </w:pPr>
          </w:p>
        </w:tc>
      </w:tr>
      <w:tr w:rsidR="00835795" w14:paraId="7702C97B" w14:textId="77777777" w:rsidTr="001E72D9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64A13A4D" w14:textId="233D2E88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631A35">
              <w:rPr>
                <w:b/>
                <w:sz w:val="40"/>
              </w:rPr>
              <w:t>20</w:t>
            </w:r>
          </w:p>
        </w:tc>
        <w:tc>
          <w:tcPr>
            <w:tcW w:w="3508" w:type="dxa"/>
            <w:shd w:val="pct10" w:color="auto" w:fill="auto"/>
          </w:tcPr>
          <w:p w14:paraId="18468B65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6415C4">
              <w:rPr>
                <w:b/>
                <w:sz w:val="36"/>
                <w:szCs w:val="36"/>
              </w:rPr>
              <w:t>I</w:t>
            </w:r>
          </w:p>
          <w:p w14:paraId="655E58FD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F88BDB2" w14:textId="6F42E262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631A35">
              <w:rPr>
                <w:b/>
                <w:sz w:val="36"/>
                <w:szCs w:val="36"/>
              </w:rPr>
              <w:t>1</w:t>
            </w:r>
          </w:p>
          <w:p w14:paraId="6BE2430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23377C8" w14:textId="60D67D07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631A35">
              <w:rPr>
                <w:b/>
                <w:sz w:val="24"/>
              </w:rPr>
              <w:t xml:space="preserve">Jan 22, </w:t>
            </w:r>
            <w:proofErr w:type="gramStart"/>
            <w:r w:rsidR="00631A35">
              <w:rPr>
                <w:b/>
                <w:sz w:val="24"/>
              </w:rPr>
              <w:t>2023</w:t>
            </w:r>
            <w:proofErr w:type="gramEnd"/>
            <w:r>
              <w:rPr>
                <w:b/>
                <w:sz w:val="24"/>
              </w:rPr>
              <w:t xml:space="preserve">                                      Time:</w:t>
            </w:r>
            <w:r w:rsidR="00631A35">
              <w:rPr>
                <w:b/>
                <w:sz w:val="24"/>
              </w:rPr>
              <w:t xml:space="preserve"> 2:00 PM</w:t>
            </w:r>
          </w:p>
          <w:p w14:paraId="6B870BB2" w14:textId="05AC655E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631A35">
              <w:rPr>
                <w:b/>
                <w:sz w:val="24"/>
              </w:rPr>
              <w:t xml:space="preserve"> Discord</w:t>
            </w:r>
          </w:p>
        </w:tc>
        <w:tc>
          <w:tcPr>
            <w:tcW w:w="1559" w:type="dxa"/>
            <w:shd w:val="pct10" w:color="auto" w:fill="auto"/>
          </w:tcPr>
          <w:p w14:paraId="36D895EA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2DFBFB5D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36E6F1F5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54DD0F4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FA1123B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14534AE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428EA29" w14:textId="77777777" w:rsidTr="001E72D9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40F85E75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134C8234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792BB43E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1CAEA6F0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7346F4C4" w14:textId="77777777" w:rsidR="00835795" w:rsidRDefault="00835795">
            <w:pPr>
              <w:pStyle w:val="Standard1"/>
            </w:pPr>
          </w:p>
        </w:tc>
      </w:tr>
      <w:tr w:rsidR="00835795" w14:paraId="161C6F2A" w14:textId="77777777" w:rsidTr="001E72D9">
        <w:trPr>
          <w:trHeight w:val="465"/>
        </w:trPr>
        <w:tc>
          <w:tcPr>
            <w:tcW w:w="5495" w:type="dxa"/>
            <w:gridSpan w:val="3"/>
          </w:tcPr>
          <w:p w14:paraId="30ABCA30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49785C1E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2972CC15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40C0BA9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4D28178E" w14:textId="77777777" w:rsidR="00835795" w:rsidRDefault="00835795">
            <w:pPr>
              <w:pStyle w:val="Standard1"/>
            </w:pPr>
          </w:p>
        </w:tc>
      </w:tr>
      <w:tr w:rsidR="00835795" w14:paraId="3F0B1A8C" w14:textId="77777777" w:rsidTr="001E72D9">
        <w:trPr>
          <w:trHeight w:val="981"/>
        </w:trPr>
        <w:tc>
          <w:tcPr>
            <w:tcW w:w="1987" w:type="dxa"/>
            <w:gridSpan w:val="2"/>
          </w:tcPr>
          <w:p w14:paraId="721826BE" w14:textId="77777777" w:rsidR="00835795" w:rsidRDefault="00835795">
            <w:bookmarkStart w:id="3" w:name="Attendees" w:colFirst="0" w:colLast="2"/>
            <w:r>
              <w:t>Attendees:</w:t>
            </w:r>
          </w:p>
          <w:p w14:paraId="63E110A9" w14:textId="77777777" w:rsidR="00352D14" w:rsidRDefault="00352D14"/>
          <w:p w14:paraId="2A38752A" w14:textId="77777777" w:rsidR="00352D14" w:rsidRDefault="00352D14"/>
          <w:p w14:paraId="66469520" w14:textId="77777777" w:rsidR="00352D14" w:rsidRDefault="00352D14"/>
          <w:p w14:paraId="5BE16A29" w14:textId="75B0BDDA" w:rsidR="00352D14" w:rsidRDefault="00352D14">
            <w:r>
              <w:t xml:space="preserve"> </w:t>
            </w:r>
          </w:p>
        </w:tc>
        <w:tc>
          <w:tcPr>
            <w:tcW w:w="3508" w:type="dxa"/>
          </w:tcPr>
          <w:p w14:paraId="76DDA62B" w14:textId="77777777" w:rsidR="00352D14" w:rsidRDefault="00631A35" w:rsidP="00352D14">
            <w:pPr>
              <w:pStyle w:val="Standard1"/>
            </w:pPr>
            <w:r>
              <w:t>James Tory</w:t>
            </w:r>
          </w:p>
          <w:p w14:paraId="00763518" w14:textId="77777777" w:rsidR="00631A35" w:rsidRDefault="00631A35" w:rsidP="00352D14">
            <w:pPr>
              <w:pStyle w:val="Standard1"/>
            </w:pPr>
            <w:r>
              <w:t xml:space="preserve">Joyce Ashley </w:t>
            </w:r>
            <w:proofErr w:type="spellStart"/>
            <w:r>
              <w:t>Borla</w:t>
            </w:r>
            <w:proofErr w:type="spellEnd"/>
          </w:p>
          <w:p w14:paraId="197350C1" w14:textId="77777777" w:rsidR="00631A35" w:rsidRDefault="00631A35" w:rsidP="00352D14">
            <w:pPr>
              <w:pStyle w:val="Standard1"/>
            </w:pPr>
            <w:proofErr w:type="spellStart"/>
            <w:r>
              <w:t>Arghawan</w:t>
            </w:r>
            <w:proofErr w:type="spellEnd"/>
            <w:r>
              <w:t xml:space="preserve"> Ghulam Siddiq</w:t>
            </w:r>
          </w:p>
          <w:p w14:paraId="0A90D674" w14:textId="62C49A1B" w:rsidR="00631A35" w:rsidRDefault="00631A35" w:rsidP="00352D14">
            <w:pPr>
              <w:pStyle w:val="Standard1"/>
            </w:pPr>
            <w:r>
              <w:t>Emanuel Ko</w:t>
            </w:r>
          </w:p>
        </w:tc>
        <w:tc>
          <w:tcPr>
            <w:tcW w:w="1559" w:type="dxa"/>
          </w:tcPr>
          <w:p w14:paraId="717FCF58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F424D71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DA1C63C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023ED201" w14:textId="77777777" w:rsidR="00835795" w:rsidRDefault="00835795">
            <w:pPr>
              <w:pStyle w:val="Standard1"/>
            </w:pPr>
          </w:p>
        </w:tc>
      </w:tr>
      <w:bookmarkEnd w:id="3"/>
      <w:tr w:rsidR="00835795" w14:paraId="28906B5F" w14:textId="77777777" w:rsidTr="001E72D9">
        <w:trPr>
          <w:trHeight w:val="68"/>
        </w:trPr>
        <w:tc>
          <w:tcPr>
            <w:tcW w:w="5495" w:type="dxa"/>
            <w:gridSpan w:val="3"/>
          </w:tcPr>
          <w:p w14:paraId="280650D1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1557383F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E1585F4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2AC0BCE8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3F1BCCE6" w14:textId="77777777" w:rsidR="00835795" w:rsidRDefault="00835795">
            <w:pPr>
              <w:pStyle w:val="Standard1"/>
            </w:pPr>
          </w:p>
        </w:tc>
      </w:tr>
      <w:tr w:rsidR="00835795" w14:paraId="51188303" w14:textId="77777777" w:rsidTr="001E72D9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73F0DB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5EBD72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A8D11A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E6A8A3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8445909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5E5EF3C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66F4A4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C3F64A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C765C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57C78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E4C14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5AD8087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ABD0" w14:textId="77777777" w:rsidR="001E72D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4D05B895" w14:textId="17F74514" w:rsidR="001E72D9" w:rsidRDefault="001E72D9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2CCA0CEF" w14:textId="2EFA2261" w:rsidR="00835795" w:rsidRPr="0028596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35795" w14:paraId="1CFFADF9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BB1A04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E20DE7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3C39E6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86045E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6285DA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5F833" w14:textId="77777777" w:rsidR="00835795" w:rsidRDefault="00835795" w:rsidP="00D115B1">
            <w:pPr>
              <w:pStyle w:val="Standard1"/>
              <w:spacing w:before="120" w:after="120"/>
            </w:pPr>
          </w:p>
        </w:tc>
      </w:tr>
      <w:tr w:rsidR="00835795" w14:paraId="604FB23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C1DD16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4B4E3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054B4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26E4A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1F9CA3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C8E040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55E8F85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74E64F" w14:textId="77777777" w:rsidR="00835795" w:rsidRDefault="00835795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B447FA" w14:textId="471DCD4D" w:rsidR="00835795" w:rsidRDefault="00631A35" w:rsidP="00F44F3A">
            <w:pPr>
              <w:pStyle w:val="Standard1"/>
              <w:spacing w:before="120" w:after="120"/>
            </w:pPr>
            <w:r>
              <w:t>Discuss project elements to be implemented in Sprint 5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3A3596" w14:textId="69D10605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268753" w14:textId="524CB74A" w:rsidR="00835795" w:rsidRDefault="00631A35" w:rsidP="00F44F3A">
            <w:pPr>
              <w:pStyle w:val="Standard1"/>
              <w:spacing w:before="120" w:after="120"/>
            </w:pPr>
            <w:r>
              <w:t>Feb 05, 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227BD" w14:textId="237FF9C5" w:rsidR="00835795" w:rsidRDefault="00631A35" w:rsidP="00F44F3A">
            <w:pPr>
              <w:pStyle w:val="Standard1"/>
              <w:spacing w:before="120" w:after="120"/>
            </w:pPr>
            <w:r>
              <w:t>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B340F" w14:textId="1CE86960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0B1184D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C3117" w14:textId="77777777" w:rsidR="00835795" w:rsidRDefault="00835795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44397D" w14:textId="1D1C82C2" w:rsidR="00835795" w:rsidRDefault="00631A35" w:rsidP="00F44F3A">
            <w:pPr>
              <w:pStyle w:val="Standard1"/>
              <w:spacing w:before="120" w:after="120"/>
            </w:pPr>
            <w:r>
              <w:t>Review project Figma Mockups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5E4D19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C08601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E1D0F8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1A96A2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18479A3D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20A97" w14:textId="77777777" w:rsidR="00835795" w:rsidRDefault="00835795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FD1E91" w14:textId="40AE505C" w:rsidR="00835795" w:rsidRDefault="00631A35" w:rsidP="00F44F3A">
            <w:pPr>
              <w:pStyle w:val="Standard1"/>
              <w:spacing w:before="120" w:after="120"/>
            </w:pPr>
            <w:r>
              <w:t>Assign group tasks for Sprint 5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A871A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6DD5E7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3B04C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F21FC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7C556102" w14:textId="77777777" w:rsidTr="001E72D9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4D9E6" w14:textId="77777777" w:rsidR="00835795" w:rsidRDefault="0083579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5807D4" w14:textId="42BFBF65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526D02">
              <w:t xml:space="preserve"> Jan 29, 2023</w:t>
            </w:r>
          </w:p>
          <w:p w14:paraId="1D30F721" w14:textId="0D5AC766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526D02">
              <w:t>4:00 PM</w:t>
            </w:r>
          </w:p>
          <w:p w14:paraId="7A857FC8" w14:textId="5D2F0BD6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  <w:r w:rsidR="00526D02">
              <w:t xml:space="preserve"> Discord</w:t>
            </w:r>
          </w:p>
          <w:p w14:paraId="6E8410D7" w14:textId="79DBA563" w:rsidR="00835795" w:rsidRDefault="00835795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526D02">
              <w:t>Review progress on Sprint 5</w:t>
            </w:r>
          </w:p>
          <w:p w14:paraId="5B870B9A" w14:textId="77777777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6D50AC1" w14:textId="0009EACC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r w:rsidR="00631A35">
              <w:rPr>
                <w:lang w:val="en-GB"/>
              </w:rPr>
              <w:t>James Tory</w:t>
            </w:r>
          </w:p>
          <w:p w14:paraId="160A78F7" w14:textId="2A99ADF1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</w:t>
            </w:r>
            <w:r w:rsidR="00631A35">
              <w:rPr>
                <w:lang w:val="en-GB"/>
              </w:rPr>
              <w:t xml:space="preserve">Joyce Ashley </w:t>
            </w:r>
            <w:proofErr w:type="spellStart"/>
            <w:r w:rsidR="00631A35">
              <w:rPr>
                <w:lang w:val="en-GB"/>
              </w:rPr>
              <w:t>Borla</w:t>
            </w:r>
            <w:proofErr w:type="spellEnd"/>
          </w:p>
          <w:p w14:paraId="2ACF4FF5" w14:textId="4F18CF98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3:</w:t>
            </w:r>
            <w:r w:rsidR="00631A35">
              <w:rPr>
                <w:lang w:val="en-GB"/>
              </w:rPr>
              <w:t xml:space="preserve"> Emanuel Ko</w:t>
            </w:r>
          </w:p>
          <w:p w14:paraId="705F0164" w14:textId="15F949D7" w:rsidR="00835795" w:rsidRDefault="00835795" w:rsidP="00782380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proofErr w:type="spellStart"/>
            <w:r w:rsidR="00631A35">
              <w:rPr>
                <w:lang w:val="en-GB"/>
              </w:rPr>
              <w:t>Arghawan</w:t>
            </w:r>
            <w:proofErr w:type="spellEnd"/>
            <w:r w:rsidR="00631A35">
              <w:rPr>
                <w:lang w:val="en-GB"/>
              </w:rPr>
              <w:t xml:space="preserve"> Ghulam Siddiq</w:t>
            </w:r>
          </w:p>
          <w:p w14:paraId="07C551BE" w14:textId="77777777" w:rsidR="00835795" w:rsidRPr="0016291E" w:rsidRDefault="00835795" w:rsidP="00782380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DD959B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C11BE5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58100F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CF08E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7277795E" w14:textId="2D49961B" w:rsidR="00795ED6" w:rsidRDefault="00795ED6" w:rsidP="0016291E">
      <w:pPr>
        <w:rPr>
          <w:lang w:val="en-GB"/>
        </w:rPr>
      </w:pPr>
    </w:p>
    <w:p w14:paraId="7B106059" w14:textId="77777777" w:rsidR="00795ED6" w:rsidRDefault="00795ED6">
      <w:pPr>
        <w:rPr>
          <w:lang w:val="en-GB"/>
        </w:rPr>
      </w:pPr>
      <w:r>
        <w:rPr>
          <w:lang w:val="en-GB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795ED6" w14:paraId="74524B65" w14:textId="77777777" w:rsidTr="008660AD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3E4D2EAB" w14:textId="77777777" w:rsidR="00795ED6" w:rsidRDefault="00795ED6" w:rsidP="008660AD">
            <w:pPr>
              <w:pStyle w:val="Standard1"/>
            </w:pPr>
          </w:p>
        </w:tc>
        <w:tc>
          <w:tcPr>
            <w:tcW w:w="1559" w:type="dxa"/>
            <w:shd w:val="pct10" w:color="auto" w:fill="auto"/>
          </w:tcPr>
          <w:p w14:paraId="3204252C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6412D4A9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417542C4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4A8F3E35" w14:textId="77777777" w:rsidR="00795ED6" w:rsidRDefault="00795ED6" w:rsidP="008660AD">
            <w:pPr>
              <w:pStyle w:val="Standard1"/>
            </w:pPr>
          </w:p>
        </w:tc>
      </w:tr>
      <w:tr w:rsidR="00795ED6" w14:paraId="4E521CE9" w14:textId="77777777" w:rsidTr="008660AD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14236139" w14:textId="77777777" w:rsidR="00795ED6" w:rsidRDefault="00795ED6" w:rsidP="008660AD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20</w:t>
            </w:r>
          </w:p>
        </w:tc>
        <w:tc>
          <w:tcPr>
            <w:tcW w:w="3508" w:type="dxa"/>
            <w:shd w:val="pct10" w:color="auto" w:fill="auto"/>
          </w:tcPr>
          <w:p w14:paraId="2C55812E" w14:textId="77777777" w:rsidR="00795ED6" w:rsidRPr="00A245F2" w:rsidRDefault="00795ED6" w:rsidP="008660AD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67498166" w14:textId="77777777" w:rsidR="00795ED6" w:rsidRPr="00A245F2" w:rsidRDefault="00795ED6" w:rsidP="008660AD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9F60F08" w14:textId="7F252491" w:rsidR="00795ED6" w:rsidRPr="00A245F2" w:rsidRDefault="00795ED6" w:rsidP="008660AD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>
              <w:rPr>
                <w:b/>
                <w:sz w:val="36"/>
                <w:szCs w:val="36"/>
              </w:rPr>
              <w:t>2</w:t>
            </w:r>
          </w:p>
          <w:p w14:paraId="3FAB6BBD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E511697" w14:textId="120671AB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Jan 29, </w:t>
            </w:r>
            <w:proofErr w:type="gramStart"/>
            <w:r>
              <w:rPr>
                <w:b/>
                <w:sz w:val="24"/>
              </w:rPr>
              <w:t>2023</w:t>
            </w:r>
            <w:proofErr w:type="gramEnd"/>
            <w:r>
              <w:rPr>
                <w:b/>
                <w:sz w:val="24"/>
              </w:rPr>
              <w:t xml:space="preserve">                                      Time: 4:00 PM</w:t>
            </w:r>
          </w:p>
          <w:p w14:paraId="77DC6C07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Discord</w:t>
            </w:r>
          </w:p>
        </w:tc>
        <w:tc>
          <w:tcPr>
            <w:tcW w:w="1559" w:type="dxa"/>
            <w:shd w:val="pct10" w:color="auto" w:fill="auto"/>
          </w:tcPr>
          <w:p w14:paraId="5E294C31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715CD32F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111E94AF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5D3AB28C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FE08ECF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4D36EE5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795ED6" w14:paraId="24617989" w14:textId="77777777" w:rsidTr="008660AD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3F2BE8B1" w14:textId="77777777" w:rsidR="00795ED6" w:rsidRDefault="00795ED6" w:rsidP="008660AD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128AA42C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6BC8E59A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151D38F0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1D1E098F" w14:textId="77777777" w:rsidR="00795ED6" w:rsidRDefault="00795ED6" w:rsidP="008660AD">
            <w:pPr>
              <w:pStyle w:val="Standard1"/>
            </w:pPr>
          </w:p>
        </w:tc>
      </w:tr>
      <w:tr w:rsidR="00795ED6" w14:paraId="08E0C006" w14:textId="77777777" w:rsidTr="008660AD">
        <w:trPr>
          <w:trHeight w:val="465"/>
        </w:trPr>
        <w:tc>
          <w:tcPr>
            <w:tcW w:w="5495" w:type="dxa"/>
            <w:gridSpan w:val="3"/>
          </w:tcPr>
          <w:p w14:paraId="4A80344B" w14:textId="77777777" w:rsidR="00795ED6" w:rsidRDefault="00795ED6" w:rsidP="008660AD">
            <w:pPr>
              <w:pStyle w:val="Standard1"/>
            </w:pPr>
          </w:p>
        </w:tc>
        <w:tc>
          <w:tcPr>
            <w:tcW w:w="1559" w:type="dxa"/>
          </w:tcPr>
          <w:p w14:paraId="3362EB93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</w:tcPr>
          <w:p w14:paraId="74F4476E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</w:tcPr>
          <w:p w14:paraId="5A654FC7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</w:tcPr>
          <w:p w14:paraId="7BB27934" w14:textId="77777777" w:rsidR="00795ED6" w:rsidRDefault="00795ED6" w:rsidP="008660AD">
            <w:pPr>
              <w:pStyle w:val="Standard1"/>
            </w:pPr>
          </w:p>
        </w:tc>
      </w:tr>
      <w:tr w:rsidR="00795ED6" w14:paraId="3D215248" w14:textId="77777777" w:rsidTr="008660AD">
        <w:trPr>
          <w:trHeight w:val="981"/>
        </w:trPr>
        <w:tc>
          <w:tcPr>
            <w:tcW w:w="1987" w:type="dxa"/>
            <w:gridSpan w:val="2"/>
          </w:tcPr>
          <w:p w14:paraId="31334AAC" w14:textId="77777777" w:rsidR="00795ED6" w:rsidRDefault="00795ED6" w:rsidP="008660AD">
            <w:r>
              <w:t>Attendees:</w:t>
            </w:r>
          </w:p>
          <w:p w14:paraId="17C46D92" w14:textId="77777777" w:rsidR="00795ED6" w:rsidRDefault="00795ED6" w:rsidP="008660AD"/>
          <w:p w14:paraId="65AC3FA5" w14:textId="77777777" w:rsidR="00795ED6" w:rsidRDefault="00795ED6" w:rsidP="008660AD"/>
          <w:p w14:paraId="1C129355" w14:textId="77777777" w:rsidR="00795ED6" w:rsidRDefault="00795ED6" w:rsidP="008660AD"/>
          <w:p w14:paraId="0FAAD70F" w14:textId="77777777" w:rsidR="00795ED6" w:rsidRDefault="00795ED6" w:rsidP="008660AD">
            <w:r>
              <w:t xml:space="preserve"> </w:t>
            </w:r>
          </w:p>
        </w:tc>
        <w:tc>
          <w:tcPr>
            <w:tcW w:w="3508" w:type="dxa"/>
          </w:tcPr>
          <w:p w14:paraId="28091040" w14:textId="77777777" w:rsidR="00795ED6" w:rsidRDefault="00795ED6" w:rsidP="008660AD">
            <w:pPr>
              <w:pStyle w:val="Standard1"/>
            </w:pPr>
            <w:r>
              <w:t>James Tory</w:t>
            </w:r>
          </w:p>
          <w:p w14:paraId="7EC12AC2" w14:textId="77777777" w:rsidR="00795ED6" w:rsidRDefault="00795ED6" w:rsidP="008660AD">
            <w:pPr>
              <w:pStyle w:val="Standard1"/>
            </w:pPr>
            <w:r>
              <w:t xml:space="preserve">Joyce Ashley </w:t>
            </w:r>
            <w:proofErr w:type="spellStart"/>
            <w:r>
              <w:t>Borla</w:t>
            </w:r>
            <w:proofErr w:type="spellEnd"/>
          </w:p>
          <w:p w14:paraId="53924791" w14:textId="77777777" w:rsidR="00795ED6" w:rsidRDefault="00795ED6" w:rsidP="008660AD">
            <w:pPr>
              <w:pStyle w:val="Standard1"/>
            </w:pPr>
            <w:proofErr w:type="spellStart"/>
            <w:r>
              <w:t>Arghawan</w:t>
            </w:r>
            <w:proofErr w:type="spellEnd"/>
            <w:r>
              <w:t xml:space="preserve"> Ghulam Siddiq</w:t>
            </w:r>
          </w:p>
          <w:p w14:paraId="2DD05F84" w14:textId="77777777" w:rsidR="00795ED6" w:rsidRDefault="00795ED6" w:rsidP="008660AD">
            <w:pPr>
              <w:pStyle w:val="Standard1"/>
            </w:pPr>
            <w:r>
              <w:t>Emanuel Ko</w:t>
            </w:r>
          </w:p>
        </w:tc>
        <w:tc>
          <w:tcPr>
            <w:tcW w:w="1559" w:type="dxa"/>
          </w:tcPr>
          <w:p w14:paraId="2DED1CA0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</w:tcPr>
          <w:p w14:paraId="7C6FFF83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</w:tcPr>
          <w:p w14:paraId="6FAA392D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</w:tcPr>
          <w:p w14:paraId="70606576" w14:textId="77777777" w:rsidR="00795ED6" w:rsidRDefault="00795ED6" w:rsidP="008660AD">
            <w:pPr>
              <w:pStyle w:val="Standard1"/>
            </w:pPr>
          </w:p>
        </w:tc>
      </w:tr>
      <w:tr w:rsidR="00795ED6" w14:paraId="54FA3090" w14:textId="77777777" w:rsidTr="008660AD">
        <w:trPr>
          <w:trHeight w:val="68"/>
        </w:trPr>
        <w:tc>
          <w:tcPr>
            <w:tcW w:w="5495" w:type="dxa"/>
            <w:gridSpan w:val="3"/>
          </w:tcPr>
          <w:p w14:paraId="425E7C15" w14:textId="77777777" w:rsidR="00795ED6" w:rsidRDefault="00795ED6" w:rsidP="008660AD">
            <w:pPr>
              <w:pStyle w:val="Standard1"/>
            </w:pPr>
          </w:p>
        </w:tc>
        <w:tc>
          <w:tcPr>
            <w:tcW w:w="1559" w:type="dxa"/>
          </w:tcPr>
          <w:p w14:paraId="3DCB08FF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</w:tcPr>
          <w:p w14:paraId="3124F089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</w:tcPr>
          <w:p w14:paraId="712C7FB3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</w:tcPr>
          <w:p w14:paraId="532BDE40" w14:textId="77777777" w:rsidR="00795ED6" w:rsidRDefault="00795ED6" w:rsidP="008660AD">
            <w:pPr>
              <w:pStyle w:val="Standard1"/>
            </w:pPr>
          </w:p>
        </w:tc>
      </w:tr>
      <w:tr w:rsidR="00795ED6" w14:paraId="75842E01" w14:textId="77777777" w:rsidTr="008660AD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D25F30F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3EA4BC2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E692BFD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C972F0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24B157C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</w:p>
        </w:tc>
      </w:tr>
      <w:tr w:rsidR="00795ED6" w14:paraId="78617913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E5D525" w14:textId="77777777" w:rsidR="00795ED6" w:rsidRDefault="00795ED6" w:rsidP="008660AD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2EE527" w14:textId="77777777" w:rsidR="00795ED6" w:rsidRDefault="00795ED6" w:rsidP="008660AD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19D49F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EAE3A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6ED870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617213B5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6AEA7B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50B267D2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6745B5EF" w14:textId="77777777" w:rsidR="00795ED6" w:rsidRPr="00285969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795ED6" w14:paraId="1D83A47F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6EB348" w14:textId="77777777" w:rsidR="00795ED6" w:rsidRDefault="00795ED6" w:rsidP="008660AD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E0A1DC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AE1A16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2B9B6D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F691D8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45DEDE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795ED6" w14:paraId="7FBC70A4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4A584D" w14:textId="77777777" w:rsidR="00795ED6" w:rsidRDefault="00795ED6" w:rsidP="008660AD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2A7CB4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FEF376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EC930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090FAC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AB4681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795ED6" w14:paraId="706CBC16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3A431B" w14:textId="616B8207" w:rsidR="00795ED6" w:rsidRDefault="00795ED6" w:rsidP="008660AD">
            <w:pPr>
              <w:pStyle w:val="Standard1"/>
              <w:spacing w:before="120" w:after="120"/>
            </w:pPr>
            <w:r>
              <w:t xml:space="preserve">Item # </w:t>
            </w:r>
            <w:r w:rsidR="00F32699">
              <w:t>1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2D5993" w14:textId="55A9B202" w:rsidR="00795ED6" w:rsidRDefault="00795ED6" w:rsidP="008660AD">
            <w:pPr>
              <w:pStyle w:val="Standard1"/>
              <w:spacing w:before="120" w:after="120"/>
            </w:pPr>
            <w:r>
              <w:t>Review progress on sprint 5 tasks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D20C22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2842E1" w14:textId="473733E8" w:rsidR="00795ED6" w:rsidRDefault="00AD1C8D" w:rsidP="008660AD">
            <w:pPr>
              <w:pStyle w:val="Standard1"/>
              <w:spacing w:before="120" w:after="120"/>
            </w:pPr>
            <w:r>
              <w:t>Feb 5, 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9A72FF" w14:textId="60820997" w:rsidR="00795ED6" w:rsidRDefault="00AD1C8D" w:rsidP="008660AD">
            <w:pPr>
              <w:pStyle w:val="Standard1"/>
              <w:spacing w:before="120" w:after="120"/>
            </w:pPr>
            <w:r>
              <w:t>3</w:t>
            </w:r>
            <w:r w:rsidR="00795ED6">
              <w:t>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3AA8DC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795ED6" w14:paraId="3B1E3FBE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7892BA" w14:textId="5F409F74" w:rsidR="00795ED6" w:rsidRDefault="00795ED6" w:rsidP="008660AD">
            <w:pPr>
              <w:pStyle w:val="Standard1"/>
              <w:spacing w:before="120" w:after="120"/>
            </w:pPr>
            <w:r>
              <w:t xml:space="preserve">Item # </w:t>
            </w:r>
            <w:r w:rsidR="00F32699">
              <w:t>2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A1B16E" w14:textId="04DB7A7D" w:rsidR="00795ED6" w:rsidRDefault="00CA6162" w:rsidP="008660AD">
            <w:pPr>
              <w:pStyle w:val="Standard1"/>
              <w:spacing w:before="120" w:after="120"/>
            </w:pPr>
            <w:r>
              <w:t>Discuss individual issues/concerns with work not yet completed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2083DB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6F398F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FFE3FC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DA2DDD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F32699" w14:paraId="2FA4EFF0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041CD5" w14:textId="2B597621" w:rsidR="00F32699" w:rsidRDefault="00F32699" w:rsidP="008660AD">
            <w:pPr>
              <w:pStyle w:val="Standard1"/>
              <w:spacing w:before="120" w:after="120"/>
            </w:pPr>
            <w:r>
              <w:t>Item # 3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D2D63E" w14:textId="462FB61D" w:rsidR="00F32699" w:rsidRDefault="00F32699" w:rsidP="008660AD">
            <w:pPr>
              <w:pStyle w:val="Standard1"/>
              <w:spacing w:before="120" w:after="120"/>
            </w:pPr>
            <w:r>
              <w:t>Update project status report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71F194" w14:textId="77777777" w:rsidR="00F32699" w:rsidRDefault="00F32699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4D615A" w14:textId="62F95194" w:rsidR="00F32699" w:rsidRDefault="00AD1C8D" w:rsidP="008660AD">
            <w:pPr>
              <w:pStyle w:val="Standard1"/>
              <w:spacing w:before="120" w:after="120"/>
            </w:pPr>
            <w:r>
              <w:t>Feb 5, 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9CA871" w14:textId="06F5BB96" w:rsidR="00F32699" w:rsidRDefault="00DE5F20" w:rsidP="008660AD">
            <w:pPr>
              <w:pStyle w:val="Standard1"/>
              <w:spacing w:before="120" w:after="120"/>
            </w:pPr>
            <w:r>
              <w:t>50%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F6BC5C" w14:textId="77777777" w:rsidR="00F32699" w:rsidRDefault="00F32699" w:rsidP="008660AD">
            <w:pPr>
              <w:pStyle w:val="Standard1"/>
              <w:spacing w:before="120" w:after="120"/>
            </w:pPr>
          </w:p>
        </w:tc>
      </w:tr>
      <w:tr w:rsidR="00795ED6" w14:paraId="68D5217B" w14:textId="77777777" w:rsidTr="008660AD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E9F75" w14:textId="77777777" w:rsidR="00795ED6" w:rsidRDefault="00795ED6" w:rsidP="008660AD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B81B4E" w14:textId="68E31F84" w:rsidR="00795ED6" w:rsidRDefault="00795ED6" w:rsidP="008660AD">
            <w:pPr>
              <w:pStyle w:val="Standard1"/>
              <w:spacing w:before="120" w:after="120"/>
            </w:pPr>
            <w:r>
              <w:t>Date:</w:t>
            </w:r>
            <w:r w:rsidR="00526D02">
              <w:t xml:space="preserve"> Feb 5, 2023</w:t>
            </w:r>
          </w:p>
          <w:p w14:paraId="25FC43F9" w14:textId="57F197EA" w:rsidR="00795ED6" w:rsidRDefault="00795ED6" w:rsidP="008660AD">
            <w:pPr>
              <w:pStyle w:val="Standard1"/>
              <w:spacing w:before="120" w:after="120"/>
            </w:pPr>
            <w:r>
              <w:t xml:space="preserve">Time: </w:t>
            </w:r>
            <w:r w:rsidR="00526D02">
              <w:t>2:00 PM</w:t>
            </w:r>
          </w:p>
          <w:p w14:paraId="59C8699E" w14:textId="66E6490D" w:rsidR="00795ED6" w:rsidRDefault="00795ED6" w:rsidP="008660AD">
            <w:pPr>
              <w:pStyle w:val="Standard1"/>
              <w:spacing w:before="120" w:after="120"/>
            </w:pPr>
            <w:r>
              <w:t>Location:</w:t>
            </w:r>
            <w:r w:rsidR="00526D02">
              <w:t xml:space="preserve"> Discord</w:t>
            </w:r>
          </w:p>
          <w:p w14:paraId="7888BB25" w14:textId="4AFCF01D" w:rsidR="00795ED6" w:rsidRDefault="00795ED6" w:rsidP="008660AD">
            <w:pPr>
              <w:pStyle w:val="Standard1"/>
              <w:spacing w:before="120" w:after="120"/>
            </w:pPr>
            <w:r>
              <w:t xml:space="preserve">Agenda: </w:t>
            </w:r>
            <w:r w:rsidR="00526D02">
              <w:t>Review Sprint 5 progress</w:t>
            </w:r>
          </w:p>
          <w:p w14:paraId="30807819" w14:textId="77777777" w:rsidR="00795ED6" w:rsidRDefault="00795ED6" w:rsidP="008660AD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4B8C2216" w14:textId="77777777" w:rsidR="00795ED6" w:rsidRDefault="00795ED6" w:rsidP="008660AD">
            <w:pPr>
              <w:rPr>
                <w:lang w:val="en-GB"/>
              </w:rPr>
            </w:pPr>
            <w:r>
              <w:rPr>
                <w:lang w:val="en-GB"/>
              </w:rPr>
              <w:t>Team member 1: James Tory</w:t>
            </w:r>
          </w:p>
          <w:p w14:paraId="5A047903" w14:textId="77777777" w:rsidR="00795ED6" w:rsidRDefault="00795ED6" w:rsidP="008660AD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Joyce Ashley </w:t>
            </w:r>
            <w:proofErr w:type="spellStart"/>
            <w:r>
              <w:rPr>
                <w:lang w:val="en-GB"/>
              </w:rPr>
              <w:t>Borla</w:t>
            </w:r>
            <w:proofErr w:type="spellEnd"/>
          </w:p>
          <w:p w14:paraId="78A34BD1" w14:textId="77777777" w:rsidR="00795ED6" w:rsidRDefault="00795ED6" w:rsidP="008660AD">
            <w:pPr>
              <w:rPr>
                <w:lang w:val="en-GB"/>
              </w:rPr>
            </w:pPr>
            <w:r>
              <w:rPr>
                <w:lang w:val="en-GB"/>
              </w:rPr>
              <w:t>Team member 3: Emanuel Ko</w:t>
            </w:r>
          </w:p>
          <w:p w14:paraId="2BA08810" w14:textId="77777777" w:rsidR="00795ED6" w:rsidRDefault="00795ED6" w:rsidP="008660AD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proofErr w:type="spellStart"/>
            <w:r>
              <w:rPr>
                <w:lang w:val="en-GB"/>
              </w:rPr>
              <w:t>Arghawan</w:t>
            </w:r>
            <w:proofErr w:type="spellEnd"/>
            <w:r>
              <w:rPr>
                <w:lang w:val="en-GB"/>
              </w:rPr>
              <w:t xml:space="preserve"> Ghulam Siddiq</w:t>
            </w:r>
          </w:p>
          <w:p w14:paraId="4890A075" w14:textId="77777777" w:rsidR="00795ED6" w:rsidRPr="0016291E" w:rsidRDefault="00795ED6" w:rsidP="008660AD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688FC1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5FC47E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01E67A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F37B7D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</w:tbl>
    <w:p w14:paraId="537258EE" w14:textId="77777777" w:rsidR="00795ED6" w:rsidRDefault="00795ED6" w:rsidP="00795ED6">
      <w:pPr>
        <w:rPr>
          <w:lang w:val="en-GB"/>
        </w:rPr>
      </w:pPr>
    </w:p>
    <w:p w14:paraId="54110DC1" w14:textId="64CA75DB" w:rsidR="00795ED6" w:rsidRDefault="00795ED6">
      <w:pPr>
        <w:rPr>
          <w:lang w:val="en-GB"/>
        </w:rPr>
      </w:pPr>
      <w:r>
        <w:rPr>
          <w:lang w:val="en-GB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795ED6" w14:paraId="4D6A753A" w14:textId="77777777" w:rsidTr="008660AD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29606BBC" w14:textId="77777777" w:rsidR="00795ED6" w:rsidRDefault="00795ED6" w:rsidP="008660AD">
            <w:pPr>
              <w:pStyle w:val="Standard1"/>
            </w:pPr>
          </w:p>
        </w:tc>
        <w:tc>
          <w:tcPr>
            <w:tcW w:w="1559" w:type="dxa"/>
            <w:shd w:val="pct10" w:color="auto" w:fill="auto"/>
          </w:tcPr>
          <w:p w14:paraId="7311DFAA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0FBE6AD5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17151A6A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1FA30E5B" w14:textId="77777777" w:rsidR="00795ED6" w:rsidRDefault="00795ED6" w:rsidP="008660AD">
            <w:pPr>
              <w:pStyle w:val="Standard1"/>
            </w:pPr>
          </w:p>
        </w:tc>
      </w:tr>
      <w:tr w:rsidR="00795ED6" w14:paraId="1A407FA9" w14:textId="77777777" w:rsidTr="008660AD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08200671" w14:textId="77777777" w:rsidR="00795ED6" w:rsidRDefault="00795ED6" w:rsidP="008660AD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20</w:t>
            </w:r>
          </w:p>
        </w:tc>
        <w:tc>
          <w:tcPr>
            <w:tcW w:w="3508" w:type="dxa"/>
            <w:shd w:val="pct10" w:color="auto" w:fill="auto"/>
          </w:tcPr>
          <w:p w14:paraId="4FA3E4C2" w14:textId="77777777" w:rsidR="00795ED6" w:rsidRPr="00A245F2" w:rsidRDefault="00795ED6" w:rsidP="008660AD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5D8BB9CC" w14:textId="77777777" w:rsidR="00795ED6" w:rsidRPr="00A245F2" w:rsidRDefault="00795ED6" w:rsidP="008660AD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5463A059" w14:textId="05DBC679" w:rsidR="00795ED6" w:rsidRPr="00A245F2" w:rsidRDefault="00795ED6" w:rsidP="008660AD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F32699">
              <w:rPr>
                <w:b/>
                <w:sz w:val="36"/>
                <w:szCs w:val="36"/>
              </w:rPr>
              <w:t>3</w:t>
            </w:r>
          </w:p>
          <w:p w14:paraId="0D0B5CFD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7FB038C" w14:textId="4E9C7414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F32699">
              <w:rPr>
                <w:b/>
                <w:sz w:val="24"/>
              </w:rPr>
              <w:t>Feb</w:t>
            </w:r>
            <w:r>
              <w:rPr>
                <w:b/>
                <w:sz w:val="24"/>
              </w:rPr>
              <w:t xml:space="preserve"> </w:t>
            </w:r>
            <w:r w:rsidR="00F32699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, </w:t>
            </w:r>
            <w:proofErr w:type="gramStart"/>
            <w:r>
              <w:rPr>
                <w:b/>
                <w:sz w:val="24"/>
              </w:rPr>
              <w:t>2023</w:t>
            </w:r>
            <w:proofErr w:type="gramEnd"/>
            <w:r>
              <w:rPr>
                <w:b/>
                <w:sz w:val="24"/>
              </w:rPr>
              <w:t xml:space="preserve">                                      Time: 2:00 PM</w:t>
            </w:r>
          </w:p>
          <w:p w14:paraId="43C3B6B9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Discord</w:t>
            </w:r>
          </w:p>
        </w:tc>
        <w:tc>
          <w:tcPr>
            <w:tcW w:w="1559" w:type="dxa"/>
            <w:shd w:val="pct10" w:color="auto" w:fill="auto"/>
          </w:tcPr>
          <w:p w14:paraId="4645BF22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7CC252B7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45EC2EBE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10C9F708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F16B6BD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56D396B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795ED6" w14:paraId="3BEEC770" w14:textId="77777777" w:rsidTr="008660AD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376E3C4E" w14:textId="77777777" w:rsidR="00795ED6" w:rsidRDefault="00795ED6" w:rsidP="008660AD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1B0C41DF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4047D111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1E2C56D7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260C2B88" w14:textId="77777777" w:rsidR="00795ED6" w:rsidRDefault="00795ED6" w:rsidP="008660AD">
            <w:pPr>
              <w:pStyle w:val="Standard1"/>
            </w:pPr>
          </w:p>
        </w:tc>
      </w:tr>
      <w:tr w:rsidR="00795ED6" w14:paraId="00DC21B5" w14:textId="77777777" w:rsidTr="008660AD">
        <w:trPr>
          <w:trHeight w:val="465"/>
        </w:trPr>
        <w:tc>
          <w:tcPr>
            <w:tcW w:w="5495" w:type="dxa"/>
            <w:gridSpan w:val="3"/>
          </w:tcPr>
          <w:p w14:paraId="5265F505" w14:textId="77777777" w:rsidR="00795ED6" w:rsidRDefault="00795ED6" w:rsidP="008660AD">
            <w:pPr>
              <w:pStyle w:val="Standard1"/>
            </w:pPr>
          </w:p>
        </w:tc>
        <w:tc>
          <w:tcPr>
            <w:tcW w:w="1559" w:type="dxa"/>
          </w:tcPr>
          <w:p w14:paraId="2C7598C9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</w:tcPr>
          <w:p w14:paraId="367313F0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</w:tcPr>
          <w:p w14:paraId="77D0AB83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</w:tcPr>
          <w:p w14:paraId="1B50ABD1" w14:textId="77777777" w:rsidR="00795ED6" w:rsidRDefault="00795ED6" w:rsidP="008660AD">
            <w:pPr>
              <w:pStyle w:val="Standard1"/>
            </w:pPr>
          </w:p>
        </w:tc>
      </w:tr>
      <w:tr w:rsidR="00795ED6" w14:paraId="61553393" w14:textId="77777777" w:rsidTr="008660AD">
        <w:trPr>
          <w:trHeight w:val="981"/>
        </w:trPr>
        <w:tc>
          <w:tcPr>
            <w:tcW w:w="1987" w:type="dxa"/>
            <w:gridSpan w:val="2"/>
          </w:tcPr>
          <w:p w14:paraId="1805D9C0" w14:textId="77777777" w:rsidR="00795ED6" w:rsidRDefault="00795ED6" w:rsidP="008660AD">
            <w:r>
              <w:t>Attendees:</w:t>
            </w:r>
          </w:p>
          <w:p w14:paraId="337F48AF" w14:textId="77777777" w:rsidR="00795ED6" w:rsidRDefault="00795ED6" w:rsidP="008660AD"/>
          <w:p w14:paraId="35142DD1" w14:textId="77777777" w:rsidR="00795ED6" w:rsidRDefault="00795ED6" w:rsidP="008660AD"/>
          <w:p w14:paraId="622E6AA7" w14:textId="77777777" w:rsidR="00795ED6" w:rsidRDefault="00795ED6" w:rsidP="008660AD"/>
          <w:p w14:paraId="29BE61F2" w14:textId="77777777" w:rsidR="00795ED6" w:rsidRDefault="00795ED6" w:rsidP="008660AD">
            <w:r>
              <w:t xml:space="preserve"> </w:t>
            </w:r>
          </w:p>
        </w:tc>
        <w:tc>
          <w:tcPr>
            <w:tcW w:w="3508" w:type="dxa"/>
          </w:tcPr>
          <w:p w14:paraId="07C057D6" w14:textId="77777777" w:rsidR="00795ED6" w:rsidRDefault="00795ED6" w:rsidP="008660AD">
            <w:pPr>
              <w:pStyle w:val="Standard1"/>
            </w:pPr>
            <w:r>
              <w:t>James Tory</w:t>
            </w:r>
          </w:p>
          <w:p w14:paraId="78F654D3" w14:textId="77777777" w:rsidR="00795ED6" w:rsidRDefault="00795ED6" w:rsidP="008660AD">
            <w:pPr>
              <w:pStyle w:val="Standard1"/>
            </w:pPr>
            <w:r>
              <w:t xml:space="preserve">Joyce Ashley </w:t>
            </w:r>
            <w:proofErr w:type="spellStart"/>
            <w:r>
              <w:t>Borla</w:t>
            </w:r>
            <w:proofErr w:type="spellEnd"/>
          </w:p>
          <w:p w14:paraId="1D2129AD" w14:textId="77777777" w:rsidR="00795ED6" w:rsidRDefault="00795ED6" w:rsidP="008660AD">
            <w:pPr>
              <w:pStyle w:val="Standard1"/>
            </w:pPr>
            <w:proofErr w:type="spellStart"/>
            <w:r>
              <w:t>Arghawan</w:t>
            </w:r>
            <w:proofErr w:type="spellEnd"/>
            <w:r>
              <w:t xml:space="preserve"> Ghulam Siddiq</w:t>
            </w:r>
          </w:p>
          <w:p w14:paraId="1C48919D" w14:textId="77777777" w:rsidR="00795ED6" w:rsidRDefault="00795ED6" w:rsidP="008660AD">
            <w:pPr>
              <w:pStyle w:val="Standard1"/>
            </w:pPr>
            <w:r>
              <w:t>Emanuel Ko</w:t>
            </w:r>
          </w:p>
        </w:tc>
        <w:tc>
          <w:tcPr>
            <w:tcW w:w="1559" w:type="dxa"/>
          </w:tcPr>
          <w:p w14:paraId="2706FD9E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</w:tcPr>
          <w:p w14:paraId="523C581C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</w:tcPr>
          <w:p w14:paraId="700D0F79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</w:tcPr>
          <w:p w14:paraId="401784FA" w14:textId="77777777" w:rsidR="00795ED6" w:rsidRDefault="00795ED6" w:rsidP="008660AD">
            <w:pPr>
              <w:pStyle w:val="Standard1"/>
            </w:pPr>
          </w:p>
        </w:tc>
      </w:tr>
      <w:tr w:rsidR="00795ED6" w14:paraId="2E44C968" w14:textId="77777777" w:rsidTr="008660AD">
        <w:trPr>
          <w:trHeight w:val="68"/>
        </w:trPr>
        <w:tc>
          <w:tcPr>
            <w:tcW w:w="5495" w:type="dxa"/>
            <w:gridSpan w:val="3"/>
          </w:tcPr>
          <w:p w14:paraId="1CA8768E" w14:textId="77777777" w:rsidR="00795ED6" w:rsidRDefault="00795ED6" w:rsidP="008660AD">
            <w:pPr>
              <w:pStyle w:val="Standard1"/>
            </w:pPr>
          </w:p>
        </w:tc>
        <w:tc>
          <w:tcPr>
            <w:tcW w:w="1559" w:type="dxa"/>
          </w:tcPr>
          <w:p w14:paraId="05D8EB7F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</w:tcPr>
          <w:p w14:paraId="6DCF2CAB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</w:tcPr>
          <w:p w14:paraId="3FF18B8A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</w:tcPr>
          <w:p w14:paraId="30830ADF" w14:textId="77777777" w:rsidR="00795ED6" w:rsidRDefault="00795ED6" w:rsidP="008660AD">
            <w:pPr>
              <w:pStyle w:val="Standard1"/>
            </w:pPr>
          </w:p>
        </w:tc>
      </w:tr>
      <w:tr w:rsidR="00795ED6" w14:paraId="608B7693" w14:textId="77777777" w:rsidTr="008660AD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FEF5DB2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CEA3102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F66EE2B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ACBDCA9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9DD0EBE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</w:p>
        </w:tc>
      </w:tr>
      <w:tr w:rsidR="00795ED6" w14:paraId="095C74EA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0C04A" w14:textId="77777777" w:rsidR="00795ED6" w:rsidRDefault="00795ED6" w:rsidP="008660AD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EDBD62" w14:textId="77777777" w:rsidR="00795ED6" w:rsidRDefault="00795ED6" w:rsidP="008660AD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874506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6FCABA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C1095A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5F909BFB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BCE7AA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6F104BC8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5F382E7E" w14:textId="77777777" w:rsidR="00795ED6" w:rsidRPr="00285969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795ED6" w14:paraId="7FC6AAF9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DE004" w14:textId="77777777" w:rsidR="00795ED6" w:rsidRDefault="00795ED6" w:rsidP="008660AD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87DD55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42E496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483F1C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9EF3C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BB75F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795ED6" w14:paraId="3D80E68D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9A0F37" w14:textId="77777777" w:rsidR="00795ED6" w:rsidRDefault="00795ED6" w:rsidP="008660AD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467517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06D177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9EA176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A526E6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D22922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795ED6" w14:paraId="34F76CAA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1989F7" w14:textId="59B26126" w:rsidR="00795ED6" w:rsidRDefault="00795ED6" w:rsidP="008660AD">
            <w:pPr>
              <w:pStyle w:val="Standard1"/>
              <w:spacing w:before="120" w:after="120"/>
            </w:pPr>
            <w:r>
              <w:t xml:space="preserve">Item # </w:t>
            </w:r>
            <w:r w:rsidR="00526D02">
              <w:t>1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CE7AF0" w14:textId="6E8B8FB1" w:rsidR="00795ED6" w:rsidRDefault="00526D02" w:rsidP="008660AD">
            <w:pPr>
              <w:pStyle w:val="Standard1"/>
              <w:spacing w:before="120" w:after="120"/>
            </w:pPr>
            <w:r>
              <w:t>Finalize project status report 1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4EF11F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852B59" w14:textId="77777777" w:rsidR="00795ED6" w:rsidRDefault="00795ED6" w:rsidP="008660AD">
            <w:pPr>
              <w:pStyle w:val="Standard1"/>
              <w:spacing w:before="120" w:after="120"/>
            </w:pPr>
            <w:r>
              <w:t>Feb 05, 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DCBD31" w14:textId="650CB47A" w:rsidR="00795ED6" w:rsidRDefault="00526D02" w:rsidP="008660AD">
            <w:pPr>
              <w:pStyle w:val="Standard1"/>
              <w:spacing w:before="120" w:after="120"/>
            </w:pPr>
            <w:r>
              <w:t>100</w:t>
            </w:r>
            <w:r w:rsidR="00795ED6">
              <w:t>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52BBB2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795ED6" w14:paraId="665E8B77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1076CC" w14:textId="388C8711" w:rsidR="00795ED6" w:rsidRDefault="00795ED6" w:rsidP="008660AD">
            <w:pPr>
              <w:pStyle w:val="Standard1"/>
              <w:spacing w:before="120" w:after="120"/>
            </w:pPr>
            <w:r>
              <w:t xml:space="preserve">Item # </w:t>
            </w:r>
            <w:r w:rsidR="00526D02">
              <w:t>2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AA3D0F" w14:textId="04C380F1" w:rsidR="00795ED6" w:rsidRDefault="00526D02" w:rsidP="008660AD">
            <w:pPr>
              <w:pStyle w:val="Standard1"/>
              <w:spacing w:before="120" w:after="120"/>
            </w:pPr>
            <w:r>
              <w:t>Discuss which tasks need to be completed in sprint 6 for the first presentation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F55732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1EDE9F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4F6236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779366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795ED6" w14:paraId="340B3773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194526" w14:textId="2B45C739" w:rsidR="00795ED6" w:rsidRDefault="00795ED6" w:rsidP="008660AD">
            <w:pPr>
              <w:pStyle w:val="Standard1"/>
              <w:spacing w:before="120" w:after="120"/>
            </w:pPr>
            <w:r>
              <w:t>Item # 3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7E9260" w14:textId="1B849F74" w:rsidR="00795ED6" w:rsidRDefault="00795ED6" w:rsidP="008660AD">
            <w:pPr>
              <w:pStyle w:val="Standard1"/>
              <w:spacing w:before="120" w:after="120"/>
            </w:pPr>
            <w:r>
              <w:t xml:space="preserve">Assign group tasks for Sprint </w:t>
            </w:r>
            <w:r w:rsidR="00526D02">
              <w:t>6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C26954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4FB067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2F470B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C552EE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795ED6" w14:paraId="15F60AA5" w14:textId="77777777" w:rsidTr="008660AD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5AF917" w14:textId="77777777" w:rsidR="00795ED6" w:rsidRDefault="00795ED6" w:rsidP="008660AD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12B7AE" w14:textId="7B2E7CF3" w:rsidR="00795ED6" w:rsidRDefault="00795ED6" w:rsidP="008660AD">
            <w:pPr>
              <w:pStyle w:val="Standard1"/>
              <w:spacing w:before="120" w:after="120"/>
            </w:pPr>
            <w:r>
              <w:t>Date:</w:t>
            </w:r>
            <w:r w:rsidR="00526D02">
              <w:t xml:space="preserve"> Feb 12, 2023</w:t>
            </w:r>
          </w:p>
          <w:p w14:paraId="671D5D42" w14:textId="3209ABCD" w:rsidR="00795ED6" w:rsidRDefault="00795ED6" w:rsidP="008660AD">
            <w:pPr>
              <w:pStyle w:val="Standard1"/>
              <w:spacing w:before="120" w:after="120"/>
            </w:pPr>
            <w:r>
              <w:t xml:space="preserve">Time: </w:t>
            </w:r>
            <w:r w:rsidR="00526D02">
              <w:t>3:00 PM</w:t>
            </w:r>
          </w:p>
          <w:p w14:paraId="6C8F9F04" w14:textId="383ED057" w:rsidR="00795ED6" w:rsidRDefault="00795ED6" w:rsidP="008660AD">
            <w:pPr>
              <w:pStyle w:val="Standard1"/>
              <w:spacing w:before="120" w:after="120"/>
            </w:pPr>
            <w:r>
              <w:t>Location:</w:t>
            </w:r>
            <w:r w:rsidR="00526D02">
              <w:t xml:space="preserve"> Discord</w:t>
            </w:r>
          </w:p>
          <w:p w14:paraId="5CD447D3" w14:textId="3EAB9818" w:rsidR="00795ED6" w:rsidRDefault="00795ED6" w:rsidP="008660AD">
            <w:pPr>
              <w:pStyle w:val="Standard1"/>
              <w:spacing w:before="120" w:after="120"/>
            </w:pPr>
            <w:r>
              <w:t xml:space="preserve">Agenda: </w:t>
            </w:r>
            <w:r w:rsidR="00526D02">
              <w:t>Review Sprint 6 progress</w:t>
            </w:r>
          </w:p>
          <w:p w14:paraId="56D44EBB" w14:textId="77777777" w:rsidR="00795ED6" w:rsidRDefault="00795ED6" w:rsidP="008660AD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29DD370C" w14:textId="77777777" w:rsidR="00795ED6" w:rsidRDefault="00795ED6" w:rsidP="008660AD">
            <w:pPr>
              <w:rPr>
                <w:lang w:val="en-GB"/>
              </w:rPr>
            </w:pPr>
            <w:r>
              <w:rPr>
                <w:lang w:val="en-GB"/>
              </w:rPr>
              <w:t>Team member 1: James Tory</w:t>
            </w:r>
          </w:p>
          <w:p w14:paraId="26959C68" w14:textId="77777777" w:rsidR="00795ED6" w:rsidRDefault="00795ED6" w:rsidP="008660AD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Joyce Ashley </w:t>
            </w:r>
            <w:proofErr w:type="spellStart"/>
            <w:r>
              <w:rPr>
                <w:lang w:val="en-GB"/>
              </w:rPr>
              <w:t>Borla</w:t>
            </w:r>
            <w:proofErr w:type="spellEnd"/>
          </w:p>
          <w:p w14:paraId="549DFB7A" w14:textId="77777777" w:rsidR="00795ED6" w:rsidRDefault="00795ED6" w:rsidP="008660AD">
            <w:pPr>
              <w:rPr>
                <w:lang w:val="en-GB"/>
              </w:rPr>
            </w:pPr>
            <w:r>
              <w:rPr>
                <w:lang w:val="en-GB"/>
              </w:rPr>
              <w:t>Team member 3: Emanuel Ko</w:t>
            </w:r>
          </w:p>
          <w:p w14:paraId="4BC54BEA" w14:textId="77777777" w:rsidR="00795ED6" w:rsidRDefault="00795ED6" w:rsidP="008660AD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proofErr w:type="spellStart"/>
            <w:r>
              <w:rPr>
                <w:lang w:val="en-GB"/>
              </w:rPr>
              <w:t>Arghawan</w:t>
            </w:r>
            <w:proofErr w:type="spellEnd"/>
            <w:r>
              <w:rPr>
                <w:lang w:val="en-GB"/>
              </w:rPr>
              <w:t xml:space="preserve"> Ghulam Siddiq</w:t>
            </w:r>
          </w:p>
          <w:p w14:paraId="6AFE2C9E" w14:textId="77777777" w:rsidR="00795ED6" w:rsidRPr="0016291E" w:rsidRDefault="00795ED6" w:rsidP="008660AD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0296B8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5CEB48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BB0C37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D05267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</w:tbl>
    <w:p w14:paraId="1B030B86" w14:textId="77777777" w:rsidR="00795ED6" w:rsidRDefault="00795ED6" w:rsidP="00795ED6">
      <w:pPr>
        <w:rPr>
          <w:lang w:val="en-GB"/>
        </w:rPr>
      </w:pPr>
    </w:p>
    <w:p w14:paraId="461832C4" w14:textId="19DD9874" w:rsidR="00605455" w:rsidRDefault="00605455">
      <w:pPr>
        <w:rPr>
          <w:lang w:val="en-GB"/>
        </w:rPr>
      </w:pPr>
      <w:r>
        <w:rPr>
          <w:lang w:val="en-GB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605455" w14:paraId="223B85C4" w14:textId="77777777" w:rsidTr="00CB6AA6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3C059C57" w14:textId="77777777" w:rsidR="00605455" w:rsidRDefault="00605455" w:rsidP="00CB6AA6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Team 20</w:t>
            </w:r>
          </w:p>
        </w:tc>
        <w:tc>
          <w:tcPr>
            <w:tcW w:w="3508" w:type="dxa"/>
            <w:shd w:val="pct10" w:color="auto" w:fill="auto"/>
          </w:tcPr>
          <w:p w14:paraId="3E4B7D89" w14:textId="77777777" w:rsidR="00605455" w:rsidRPr="00A245F2" w:rsidRDefault="00605455" w:rsidP="00CB6AA6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711BD8FE" w14:textId="77777777" w:rsidR="00605455" w:rsidRPr="00A245F2" w:rsidRDefault="00605455" w:rsidP="00CB6AA6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54607B83" w14:textId="1E495452" w:rsidR="00605455" w:rsidRPr="00A245F2" w:rsidRDefault="00605455" w:rsidP="00CB6AA6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>
              <w:rPr>
                <w:b/>
                <w:sz w:val="36"/>
                <w:szCs w:val="36"/>
              </w:rPr>
              <w:t>4</w:t>
            </w:r>
          </w:p>
          <w:p w14:paraId="146F3885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9D7F753" w14:textId="42271EA8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Feb 12, </w:t>
            </w:r>
            <w:proofErr w:type="gramStart"/>
            <w:r>
              <w:rPr>
                <w:b/>
                <w:sz w:val="24"/>
              </w:rPr>
              <w:t>2023</w:t>
            </w:r>
            <w:proofErr w:type="gramEnd"/>
            <w:r>
              <w:rPr>
                <w:b/>
                <w:sz w:val="24"/>
              </w:rPr>
              <w:t xml:space="preserve">                                      Time: 3:00 PM</w:t>
            </w:r>
          </w:p>
          <w:p w14:paraId="3D37D6B0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Discord</w:t>
            </w:r>
          </w:p>
        </w:tc>
        <w:tc>
          <w:tcPr>
            <w:tcW w:w="1559" w:type="dxa"/>
            <w:shd w:val="pct10" w:color="auto" w:fill="auto"/>
          </w:tcPr>
          <w:p w14:paraId="2233E5DF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3C065DE0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5B4C2740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138AAA07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9A997F9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A380599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605455" w14:paraId="7869C468" w14:textId="77777777" w:rsidTr="00CB6AA6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6087791B" w14:textId="77777777" w:rsidR="00605455" w:rsidRDefault="00605455" w:rsidP="00CB6AA6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483DF6E5" w14:textId="77777777" w:rsidR="00605455" w:rsidRDefault="00605455" w:rsidP="00CB6AA6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0C359339" w14:textId="77777777" w:rsidR="00605455" w:rsidRDefault="00605455" w:rsidP="00CB6AA6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7E5DB7FC" w14:textId="77777777" w:rsidR="00605455" w:rsidRDefault="00605455" w:rsidP="00CB6AA6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6C684D48" w14:textId="77777777" w:rsidR="00605455" w:rsidRDefault="00605455" w:rsidP="00CB6AA6">
            <w:pPr>
              <w:pStyle w:val="Standard1"/>
            </w:pPr>
          </w:p>
        </w:tc>
      </w:tr>
      <w:tr w:rsidR="00605455" w14:paraId="35D778AB" w14:textId="77777777" w:rsidTr="00CB6AA6">
        <w:trPr>
          <w:trHeight w:val="465"/>
        </w:trPr>
        <w:tc>
          <w:tcPr>
            <w:tcW w:w="5495" w:type="dxa"/>
            <w:gridSpan w:val="3"/>
          </w:tcPr>
          <w:p w14:paraId="0CA0B05D" w14:textId="77777777" w:rsidR="00605455" w:rsidRDefault="00605455" w:rsidP="00CB6AA6">
            <w:pPr>
              <w:pStyle w:val="Standard1"/>
            </w:pPr>
          </w:p>
        </w:tc>
        <w:tc>
          <w:tcPr>
            <w:tcW w:w="1559" w:type="dxa"/>
          </w:tcPr>
          <w:p w14:paraId="0B9A8687" w14:textId="77777777" w:rsidR="00605455" w:rsidRDefault="00605455" w:rsidP="00CB6AA6">
            <w:pPr>
              <w:pStyle w:val="Standard1"/>
            </w:pPr>
          </w:p>
        </w:tc>
        <w:tc>
          <w:tcPr>
            <w:tcW w:w="1276" w:type="dxa"/>
          </w:tcPr>
          <w:p w14:paraId="422798FF" w14:textId="77777777" w:rsidR="00605455" w:rsidRDefault="00605455" w:rsidP="00CB6AA6">
            <w:pPr>
              <w:pStyle w:val="Standard1"/>
            </w:pPr>
          </w:p>
        </w:tc>
        <w:tc>
          <w:tcPr>
            <w:tcW w:w="850" w:type="dxa"/>
          </w:tcPr>
          <w:p w14:paraId="04255212" w14:textId="77777777" w:rsidR="00605455" w:rsidRDefault="00605455" w:rsidP="00CB6AA6">
            <w:pPr>
              <w:pStyle w:val="Standard1"/>
            </w:pPr>
          </w:p>
        </w:tc>
        <w:tc>
          <w:tcPr>
            <w:tcW w:w="1260" w:type="dxa"/>
          </w:tcPr>
          <w:p w14:paraId="26CA3171" w14:textId="77777777" w:rsidR="00605455" w:rsidRDefault="00605455" w:rsidP="00CB6AA6">
            <w:pPr>
              <w:pStyle w:val="Standard1"/>
            </w:pPr>
          </w:p>
        </w:tc>
      </w:tr>
      <w:tr w:rsidR="00605455" w14:paraId="0AACA7A2" w14:textId="77777777" w:rsidTr="00CB6AA6">
        <w:trPr>
          <w:trHeight w:val="981"/>
        </w:trPr>
        <w:tc>
          <w:tcPr>
            <w:tcW w:w="1987" w:type="dxa"/>
            <w:gridSpan w:val="2"/>
          </w:tcPr>
          <w:p w14:paraId="263D0FF0" w14:textId="77777777" w:rsidR="00605455" w:rsidRDefault="00605455" w:rsidP="00CB6AA6">
            <w:r>
              <w:t>Attendees:</w:t>
            </w:r>
          </w:p>
          <w:p w14:paraId="0F993F89" w14:textId="77777777" w:rsidR="00605455" w:rsidRDefault="00605455" w:rsidP="00CB6AA6"/>
          <w:p w14:paraId="052719FA" w14:textId="77777777" w:rsidR="00605455" w:rsidRDefault="00605455" w:rsidP="00CB6AA6"/>
          <w:p w14:paraId="481C4FEE" w14:textId="77777777" w:rsidR="00605455" w:rsidRDefault="00605455" w:rsidP="00CB6AA6"/>
          <w:p w14:paraId="01333B93" w14:textId="77777777" w:rsidR="00605455" w:rsidRDefault="00605455" w:rsidP="00CB6AA6">
            <w:r>
              <w:t xml:space="preserve"> </w:t>
            </w:r>
          </w:p>
        </w:tc>
        <w:tc>
          <w:tcPr>
            <w:tcW w:w="3508" w:type="dxa"/>
          </w:tcPr>
          <w:p w14:paraId="25812F46" w14:textId="77777777" w:rsidR="00605455" w:rsidRDefault="00605455" w:rsidP="00CB6AA6">
            <w:pPr>
              <w:pStyle w:val="Standard1"/>
            </w:pPr>
            <w:r>
              <w:t>James Tory</w:t>
            </w:r>
          </w:p>
          <w:p w14:paraId="67FF6519" w14:textId="77777777" w:rsidR="00605455" w:rsidRDefault="00605455" w:rsidP="00CB6AA6">
            <w:pPr>
              <w:pStyle w:val="Standard1"/>
            </w:pPr>
            <w:r>
              <w:t xml:space="preserve">Joyce Ashley </w:t>
            </w:r>
            <w:proofErr w:type="spellStart"/>
            <w:r>
              <w:t>Borla</w:t>
            </w:r>
            <w:proofErr w:type="spellEnd"/>
          </w:p>
          <w:p w14:paraId="4BD65F2A" w14:textId="77777777" w:rsidR="00605455" w:rsidRDefault="00605455" w:rsidP="00CB6AA6">
            <w:pPr>
              <w:pStyle w:val="Standard1"/>
            </w:pPr>
            <w:proofErr w:type="spellStart"/>
            <w:r>
              <w:t>Arghawan</w:t>
            </w:r>
            <w:proofErr w:type="spellEnd"/>
            <w:r>
              <w:t xml:space="preserve"> Ghulam Siddiq</w:t>
            </w:r>
          </w:p>
          <w:p w14:paraId="7A0D9FC7" w14:textId="77777777" w:rsidR="00605455" w:rsidRDefault="00605455" w:rsidP="00CB6AA6">
            <w:pPr>
              <w:pStyle w:val="Standard1"/>
            </w:pPr>
            <w:r>
              <w:t>Emanuel Ko</w:t>
            </w:r>
          </w:p>
        </w:tc>
        <w:tc>
          <w:tcPr>
            <w:tcW w:w="1559" w:type="dxa"/>
          </w:tcPr>
          <w:p w14:paraId="77B7871B" w14:textId="77777777" w:rsidR="00605455" w:rsidRDefault="00605455" w:rsidP="00CB6AA6">
            <w:pPr>
              <w:pStyle w:val="Standard1"/>
            </w:pPr>
          </w:p>
        </w:tc>
        <w:tc>
          <w:tcPr>
            <w:tcW w:w="1276" w:type="dxa"/>
          </w:tcPr>
          <w:p w14:paraId="56C713B7" w14:textId="77777777" w:rsidR="00605455" w:rsidRDefault="00605455" w:rsidP="00CB6AA6">
            <w:pPr>
              <w:pStyle w:val="Standard1"/>
            </w:pPr>
          </w:p>
        </w:tc>
        <w:tc>
          <w:tcPr>
            <w:tcW w:w="850" w:type="dxa"/>
          </w:tcPr>
          <w:p w14:paraId="2E4C2587" w14:textId="77777777" w:rsidR="00605455" w:rsidRDefault="00605455" w:rsidP="00CB6AA6">
            <w:pPr>
              <w:pStyle w:val="Standard1"/>
            </w:pPr>
          </w:p>
        </w:tc>
        <w:tc>
          <w:tcPr>
            <w:tcW w:w="1260" w:type="dxa"/>
          </w:tcPr>
          <w:p w14:paraId="3A4881E9" w14:textId="77777777" w:rsidR="00605455" w:rsidRDefault="00605455" w:rsidP="00CB6AA6">
            <w:pPr>
              <w:pStyle w:val="Standard1"/>
            </w:pPr>
          </w:p>
        </w:tc>
      </w:tr>
      <w:tr w:rsidR="00605455" w14:paraId="1BF51A06" w14:textId="77777777" w:rsidTr="00CB6AA6">
        <w:trPr>
          <w:trHeight w:val="68"/>
        </w:trPr>
        <w:tc>
          <w:tcPr>
            <w:tcW w:w="5495" w:type="dxa"/>
            <w:gridSpan w:val="3"/>
          </w:tcPr>
          <w:p w14:paraId="1CA7991E" w14:textId="77777777" w:rsidR="00605455" w:rsidRDefault="00605455" w:rsidP="00CB6AA6">
            <w:pPr>
              <w:pStyle w:val="Standard1"/>
            </w:pPr>
          </w:p>
        </w:tc>
        <w:tc>
          <w:tcPr>
            <w:tcW w:w="1559" w:type="dxa"/>
          </w:tcPr>
          <w:p w14:paraId="64A9CE44" w14:textId="77777777" w:rsidR="00605455" w:rsidRDefault="00605455" w:rsidP="00CB6AA6">
            <w:pPr>
              <w:pStyle w:val="Standard1"/>
            </w:pPr>
          </w:p>
        </w:tc>
        <w:tc>
          <w:tcPr>
            <w:tcW w:w="1276" w:type="dxa"/>
          </w:tcPr>
          <w:p w14:paraId="615AF3A6" w14:textId="77777777" w:rsidR="00605455" w:rsidRDefault="00605455" w:rsidP="00CB6AA6">
            <w:pPr>
              <w:pStyle w:val="Standard1"/>
            </w:pPr>
          </w:p>
        </w:tc>
        <w:tc>
          <w:tcPr>
            <w:tcW w:w="850" w:type="dxa"/>
          </w:tcPr>
          <w:p w14:paraId="79420530" w14:textId="77777777" w:rsidR="00605455" w:rsidRDefault="00605455" w:rsidP="00CB6AA6">
            <w:pPr>
              <w:pStyle w:val="Standard1"/>
            </w:pPr>
          </w:p>
        </w:tc>
        <w:tc>
          <w:tcPr>
            <w:tcW w:w="1260" w:type="dxa"/>
          </w:tcPr>
          <w:p w14:paraId="74CDF320" w14:textId="77777777" w:rsidR="00605455" w:rsidRDefault="00605455" w:rsidP="00CB6AA6">
            <w:pPr>
              <w:pStyle w:val="Standard1"/>
            </w:pPr>
          </w:p>
        </w:tc>
      </w:tr>
      <w:tr w:rsidR="00605455" w14:paraId="2E6070AF" w14:textId="77777777" w:rsidTr="00CB6AA6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4F41459" w14:textId="77777777" w:rsidR="00605455" w:rsidRDefault="00605455" w:rsidP="00CB6AA6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2BD6EB4" w14:textId="77777777" w:rsidR="00605455" w:rsidRDefault="00605455" w:rsidP="00CB6AA6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84CB718" w14:textId="77777777" w:rsidR="00605455" w:rsidRDefault="00605455" w:rsidP="00CB6AA6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2190D67" w14:textId="77777777" w:rsidR="00605455" w:rsidRDefault="00605455" w:rsidP="00CB6AA6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62401A9" w14:textId="77777777" w:rsidR="00605455" w:rsidRDefault="00605455" w:rsidP="00CB6AA6">
            <w:pPr>
              <w:pStyle w:val="Standard1"/>
              <w:rPr>
                <w:b/>
                <w:sz w:val="36"/>
              </w:rPr>
            </w:pPr>
          </w:p>
        </w:tc>
      </w:tr>
      <w:tr w:rsidR="00605455" w:rsidRPr="00285969" w14:paraId="440E72C9" w14:textId="77777777" w:rsidTr="00CB6AA6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FBD92" w14:textId="77777777" w:rsidR="00605455" w:rsidRDefault="00605455" w:rsidP="00CB6AA6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A85544" w14:textId="77777777" w:rsidR="00605455" w:rsidRDefault="00605455" w:rsidP="00CB6AA6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DBF9A2" w14:textId="77777777" w:rsidR="00605455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046CEF" w14:textId="77777777" w:rsidR="00605455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D3BF53" w14:textId="77777777" w:rsidR="00605455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405FBD53" w14:textId="77777777" w:rsidR="00605455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EF01D4" w14:textId="77777777" w:rsidR="00605455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7325F256" w14:textId="77777777" w:rsidR="00605455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11CEC2A8" w14:textId="77777777" w:rsidR="00605455" w:rsidRPr="00285969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605455" w14:paraId="5C92B2A0" w14:textId="77777777" w:rsidTr="00CB6AA6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5654FE" w14:textId="77777777" w:rsidR="00605455" w:rsidRDefault="00605455" w:rsidP="00CB6AA6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079B86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E611E9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9F443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2C5C91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E829A6" w14:textId="77777777" w:rsidR="00605455" w:rsidRDefault="00605455" w:rsidP="00CB6AA6">
            <w:pPr>
              <w:pStyle w:val="Standard1"/>
              <w:spacing w:before="120" w:after="120"/>
            </w:pPr>
          </w:p>
        </w:tc>
      </w:tr>
      <w:tr w:rsidR="00605455" w14:paraId="3D90487B" w14:textId="77777777" w:rsidTr="00CB6AA6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DB7E7E" w14:textId="77777777" w:rsidR="00605455" w:rsidRDefault="00605455" w:rsidP="00CB6AA6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905D7F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5FB40B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8AF1D8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6CE261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358731" w14:textId="77777777" w:rsidR="00605455" w:rsidRDefault="00605455" w:rsidP="00CB6AA6">
            <w:pPr>
              <w:pStyle w:val="Standard1"/>
              <w:spacing w:before="120" w:after="120"/>
            </w:pPr>
          </w:p>
        </w:tc>
      </w:tr>
      <w:tr w:rsidR="00605455" w14:paraId="416EE69A" w14:textId="77777777" w:rsidTr="00CB6AA6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395CD1" w14:textId="77777777" w:rsidR="00605455" w:rsidRDefault="00605455" w:rsidP="00CB6AA6">
            <w:pPr>
              <w:pStyle w:val="Standard1"/>
              <w:spacing w:before="120" w:after="120"/>
            </w:pPr>
            <w:r>
              <w:t>Item # 1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AA985E" w14:textId="29150465" w:rsidR="00605455" w:rsidRDefault="006F4935" w:rsidP="00CB6AA6">
            <w:pPr>
              <w:pStyle w:val="Standard1"/>
              <w:spacing w:before="120" w:after="120"/>
            </w:pPr>
            <w:r>
              <w:t>Check progress on project implementation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A40AD7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0B8E4" w14:textId="3D758305" w:rsidR="00605455" w:rsidRDefault="006F4935" w:rsidP="00CB6AA6">
            <w:pPr>
              <w:pStyle w:val="Standard1"/>
              <w:spacing w:before="120" w:after="120"/>
            </w:pPr>
            <w:r>
              <w:t>March 31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01D420" w14:textId="3482B783" w:rsidR="00605455" w:rsidRDefault="006F4935" w:rsidP="00CB6AA6">
            <w:pPr>
              <w:pStyle w:val="Standard1"/>
              <w:spacing w:before="120" w:after="120"/>
            </w:pPr>
            <w:r>
              <w:t>20%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33AC8A" w14:textId="77777777" w:rsidR="00605455" w:rsidRDefault="00605455" w:rsidP="00CB6AA6">
            <w:pPr>
              <w:pStyle w:val="Standard1"/>
              <w:spacing w:before="120" w:after="120"/>
            </w:pPr>
          </w:p>
        </w:tc>
      </w:tr>
      <w:tr w:rsidR="00605455" w14:paraId="67C48DF9" w14:textId="77777777" w:rsidTr="00CB6AA6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916BD3" w14:textId="77777777" w:rsidR="00605455" w:rsidRDefault="00605455" w:rsidP="00CB6AA6">
            <w:pPr>
              <w:pStyle w:val="Standard1"/>
              <w:spacing w:before="120" w:after="120"/>
            </w:pPr>
            <w:r>
              <w:t>Item # 2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E25B3D" w14:textId="55D31401" w:rsidR="00605455" w:rsidRDefault="006F4935" w:rsidP="00CB6AA6">
            <w:pPr>
              <w:pStyle w:val="Standard1"/>
              <w:spacing w:before="120" w:after="120"/>
            </w:pPr>
            <w:r>
              <w:t>Update front end tasks for sprint 6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D307FB" w14:textId="7991FEA1" w:rsidR="00605455" w:rsidRDefault="006F4935" w:rsidP="00CB6AA6">
            <w:pPr>
              <w:pStyle w:val="Standard1"/>
              <w:spacing w:before="120" w:after="120"/>
            </w:pPr>
            <w:r>
              <w:t xml:space="preserve">Joyce, </w:t>
            </w:r>
            <w:proofErr w:type="spellStart"/>
            <w:r>
              <w:t>Borla</w:t>
            </w:r>
            <w:proofErr w:type="spellEnd"/>
            <w:r>
              <w:t xml:space="preserve">, James Tory, </w:t>
            </w:r>
            <w:proofErr w:type="spellStart"/>
            <w:r>
              <w:t>Arghawan</w:t>
            </w:r>
            <w:proofErr w:type="spellEnd"/>
            <w:r>
              <w:t xml:space="preserve"> Siddiq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E5F356" w14:textId="3624A332" w:rsidR="00605455" w:rsidRDefault="006F4935" w:rsidP="00CB6AA6">
            <w:pPr>
              <w:pStyle w:val="Standard1"/>
              <w:spacing w:before="120" w:after="120"/>
            </w:pPr>
            <w:r>
              <w:t>Feb 20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B50B34" w14:textId="287D38A5" w:rsidR="00605455" w:rsidRDefault="006F4935" w:rsidP="00CB6AA6">
            <w:pPr>
              <w:pStyle w:val="Standard1"/>
              <w:spacing w:before="120" w:after="120"/>
            </w:pPr>
            <w:r>
              <w:t>30%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7B7F04" w14:textId="77777777" w:rsidR="00605455" w:rsidRDefault="00605455" w:rsidP="00CB6AA6">
            <w:pPr>
              <w:pStyle w:val="Standard1"/>
              <w:spacing w:before="120" w:after="120"/>
            </w:pPr>
          </w:p>
        </w:tc>
      </w:tr>
      <w:tr w:rsidR="00605455" w14:paraId="31675AD5" w14:textId="77777777" w:rsidTr="00CB6AA6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877B45" w14:textId="77777777" w:rsidR="00605455" w:rsidRDefault="00605455" w:rsidP="00CB6AA6">
            <w:pPr>
              <w:pStyle w:val="Standard1"/>
              <w:spacing w:before="120" w:after="120"/>
            </w:pPr>
            <w:r>
              <w:t>Item # 3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102E6" w14:textId="7862D7BA" w:rsidR="00605455" w:rsidRDefault="006F4935" w:rsidP="00CB6AA6">
            <w:pPr>
              <w:pStyle w:val="Standard1"/>
              <w:spacing w:before="120" w:after="120"/>
            </w:pPr>
            <w:r>
              <w:t xml:space="preserve">Update </w:t>
            </w:r>
            <w:proofErr w:type="gramStart"/>
            <w:r>
              <w:t>back end</w:t>
            </w:r>
            <w:proofErr w:type="gramEnd"/>
            <w:r>
              <w:t xml:space="preserve"> tasks for sprint 6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8FCB5" w14:textId="33EA31BA" w:rsidR="00605455" w:rsidRDefault="006F4935" w:rsidP="00CB6AA6">
            <w:pPr>
              <w:pStyle w:val="Standard1"/>
              <w:spacing w:before="120" w:after="120"/>
            </w:pPr>
            <w:r>
              <w:t>James Tory, Emanuel Ko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738CB7" w14:textId="3695772D" w:rsidR="00605455" w:rsidRDefault="006F4935" w:rsidP="00CB6AA6">
            <w:pPr>
              <w:pStyle w:val="Standard1"/>
              <w:spacing w:before="120" w:after="120"/>
            </w:pPr>
            <w:r>
              <w:t>Feb 20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E9FD9A" w14:textId="476AFB5A" w:rsidR="00605455" w:rsidRDefault="006F4935" w:rsidP="00CB6AA6">
            <w:pPr>
              <w:pStyle w:val="Standard1"/>
              <w:spacing w:before="120" w:after="120"/>
            </w:pPr>
            <w:r>
              <w:t>40%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B2F4D6" w14:textId="77777777" w:rsidR="00605455" w:rsidRDefault="00605455" w:rsidP="00CB6AA6">
            <w:pPr>
              <w:pStyle w:val="Standard1"/>
              <w:spacing w:before="120" w:after="120"/>
            </w:pPr>
          </w:p>
        </w:tc>
      </w:tr>
      <w:tr w:rsidR="00605455" w14:paraId="3943AF8C" w14:textId="77777777" w:rsidTr="00CB6AA6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1473D8" w14:textId="77777777" w:rsidR="00605455" w:rsidRDefault="00605455" w:rsidP="00CB6AA6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AD16D5" w14:textId="38CBEDEE" w:rsidR="00605455" w:rsidRDefault="00605455" w:rsidP="00CB6AA6">
            <w:pPr>
              <w:pStyle w:val="Standard1"/>
              <w:spacing w:before="120" w:after="120"/>
            </w:pPr>
            <w:r>
              <w:t>Date: Feb 19, 2023</w:t>
            </w:r>
          </w:p>
          <w:p w14:paraId="7751E2C2" w14:textId="3F7AAD96" w:rsidR="00605455" w:rsidRDefault="00605455" w:rsidP="00CB6AA6">
            <w:pPr>
              <w:pStyle w:val="Standard1"/>
              <w:spacing w:before="120" w:after="120"/>
            </w:pPr>
            <w:r>
              <w:t>Time: 4:00 PM</w:t>
            </w:r>
          </w:p>
          <w:p w14:paraId="1B753692" w14:textId="77777777" w:rsidR="00605455" w:rsidRDefault="00605455" w:rsidP="00CB6AA6">
            <w:pPr>
              <w:pStyle w:val="Standard1"/>
              <w:spacing w:before="120" w:after="120"/>
            </w:pPr>
            <w:r>
              <w:t>Location: Discord</w:t>
            </w:r>
          </w:p>
          <w:p w14:paraId="7ABB4FE2" w14:textId="0CAFCBC7" w:rsidR="00605455" w:rsidRDefault="00605455" w:rsidP="00CB6AA6">
            <w:pPr>
              <w:pStyle w:val="Standard1"/>
              <w:spacing w:before="120" w:after="120"/>
            </w:pPr>
            <w:r>
              <w:t>Agenda: Review Sprint 6 progress, discuss presentation</w:t>
            </w:r>
          </w:p>
          <w:p w14:paraId="7EF490ED" w14:textId="77777777" w:rsidR="00605455" w:rsidRDefault="00605455" w:rsidP="00CB6AA6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0768CFCF" w14:textId="77777777" w:rsidR="00605455" w:rsidRDefault="00605455" w:rsidP="00CB6AA6">
            <w:pPr>
              <w:rPr>
                <w:lang w:val="en-GB"/>
              </w:rPr>
            </w:pPr>
            <w:r>
              <w:rPr>
                <w:lang w:val="en-GB"/>
              </w:rPr>
              <w:t>Team member 1: James Tory</w:t>
            </w:r>
          </w:p>
          <w:p w14:paraId="5AF8E77A" w14:textId="77777777" w:rsidR="00605455" w:rsidRDefault="00605455" w:rsidP="00CB6AA6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Joyce Ashley </w:t>
            </w:r>
            <w:proofErr w:type="spellStart"/>
            <w:r>
              <w:rPr>
                <w:lang w:val="en-GB"/>
              </w:rPr>
              <w:t>Borla</w:t>
            </w:r>
            <w:proofErr w:type="spellEnd"/>
          </w:p>
          <w:p w14:paraId="19D524C4" w14:textId="77777777" w:rsidR="00605455" w:rsidRDefault="00605455" w:rsidP="00CB6AA6">
            <w:pPr>
              <w:rPr>
                <w:lang w:val="en-GB"/>
              </w:rPr>
            </w:pPr>
            <w:r>
              <w:rPr>
                <w:lang w:val="en-GB"/>
              </w:rPr>
              <w:t>Team member 3: Emanuel Ko</w:t>
            </w:r>
          </w:p>
          <w:p w14:paraId="20F026D5" w14:textId="77777777" w:rsidR="00605455" w:rsidRDefault="00605455" w:rsidP="00CB6AA6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proofErr w:type="spellStart"/>
            <w:r>
              <w:rPr>
                <w:lang w:val="en-GB"/>
              </w:rPr>
              <w:t>Arghawan</w:t>
            </w:r>
            <w:proofErr w:type="spellEnd"/>
            <w:r>
              <w:rPr>
                <w:lang w:val="en-GB"/>
              </w:rPr>
              <w:t xml:space="preserve"> Ghulam Siddiq</w:t>
            </w:r>
          </w:p>
          <w:p w14:paraId="380E72A0" w14:textId="77777777" w:rsidR="00605455" w:rsidRPr="0016291E" w:rsidRDefault="00605455" w:rsidP="00CB6AA6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503546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188D68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F5937E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2811E7" w14:textId="77777777" w:rsidR="00605455" w:rsidRDefault="00605455" w:rsidP="00CB6AA6">
            <w:pPr>
              <w:pStyle w:val="Standard1"/>
              <w:spacing w:before="120" w:after="120"/>
            </w:pPr>
          </w:p>
        </w:tc>
      </w:tr>
    </w:tbl>
    <w:p w14:paraId="2212FBE5" w14:textId="77777777" w:rsidR="00605455" w:rsidRDefault="00605455">
      <w:pPr>
        <w:rPr>
          <w:lang w:val="en-GB"/>
        </w:rPr>
      </w:pPr>
      <w:r>
        <w:rPr>
          <w:lang w:val="en-GB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605455" w14:paraId="056808CA" w14:textId="77777777" w:rsidTr="00CB6AA6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4D564F77" w14:textId="77777777" w:rsidR="00605455" w:rsidRDefault="00605455" w:rsidP="00CB6AA6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Team 20</w:t>
            </w:r>
          </w:p>
        </w:tc>
        <w:tc>
          <w:tcPr>
            <w:tcW w:w="3508" w:type="dxa"/>
            <w:shd w:val="pct10" w:color="auto" w:fill="auto"/>
          </w:tcPr>
          <w:p w14:paraId="033368D1" w14:textId="77777777" w:rsidR="00605455" w:rsidRPr="00A245F2" w:rsidRDefault="00605455" w:rsidP="00CB6AA6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6648D292" w14:textId="77777777" w:rsidR="00605455" w:rsidRPr="00A245F2" w:rsidRDefault="00605455" w:rsidP="00CB6AA6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12C3112C" w14:textId="5E8B7176" w:rsidR="00605455" w:rsidRPr="00A245F2" w:rsidRDefault="00605455" w:rsidP="00CB6AA6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79192E">
              <w:rPr>
                <w:b/>
                <w:sz w:val="36"/>
                <w:szCs w:val="36"/>
              </w:rPr>
              <w:t>5</w:t>
            </w:r>
          </w:p>
          <w:p w14:paraId="60767F34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CFACCE6" w14:textId="5E31E4D9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Feb 19, </w:t>
            </w:r>
            <w:proofErr w:type="gramStart"/>
            <w:r>
              <w:rPr>
                <w:b/>
                <w:sz w:val="24"/>
              </w:rPr>
              <w:t>2023</w:t>
            </w:r>
            <w:proofErr w:type="gramEnd"/>
            <w:r>
              <w:rPr>
                <w:b/>
                <w:sz w:val="24"/>
              </w:rPr>
              <w:t xml:space="preserve">                                      Time: 4:00 PM</w:t>
            </w:r>
          </w:p>
          <w:p w14:paraId="7C9379AE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Discord</w:t>
            </w:r>
          </w:p>
        </w:tc>
        <w:tc>
          <w:tcPr>
            <w:tcW w:w="1559" w:type="dxa"/>
            <w:shd w:val="pct10" w:color="auto" w:fill="auto"/>
          </w:tcPr>
          <w:p w14:paraId="40AFF827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39CFD865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75AD6791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186B0D74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DEFE4A5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7236F0C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605455" w14:paraId="083FEACA" w14:textId="77777777" w:rsidTr="00CB6AA6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325D04E" w14:textId="77777777" w:rsidR="00605455" w:rsidRDefault="00605455" w:rsidP="00CB6AA6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5CB4E62C" w14:textId="77777777" w:rsidR="00605455" w:rsidRDefault="00605455" w:rsidP="00CB6AA6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22EF1BC7" w14:textId="77777777" w:rsidR="00605455" w:rsidRDefault="00605455" w:rsidP="00CB6AA6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4A095A17" w14:textId="77777777" w:rsidR="00605455" w:rsidRDefault="00605455" w:rsidP="00CB6AA6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63D1F20E" w14:textId="77777777" w:rsidR="00605455" w:rsidRDefault="00605455" w:rsidP="00CB6AA6">
            <w:pPr>
              <w:pStyle w:val="Standard1"/>
            </w:pPr>
          </w:p>
        </w:tc>
      </w:tr>
      <w:tr w:rsidR="00605455" w14:paraId="72B007F6" w14:textId="77777777" w:rsidTr="00CB6AA6">
        <w:trPr>
          <w:trHeight w:val="465"/>
        </w:trPr>
        <w:tc>
          <w:tcPr>
            <w:tcW w:w="5495" w:type="dxa"/>
            <w:gridSpan w:val="3"/>
          </w:tcPr>
          <w:p w14:paraId="171F09D9" w14:textId="77777777" w:rsidR="00605455" w:rsidRDefault="00605455" w:rsidP="00CB6AA6">
            <w:pPr>
              <w:pStyle w:val="Standard1"/>
            </w:pPr>
          </w:p>
        </w:tc>
        <w:tc>
          <w:tcPr>
            <w:tcW w:w="1559" w:type="dxa"/>
          </w:tcPr>
          <w:p w14:paraId="1CC981BB" w14:textId="77777777" w:rsidR="00605455" w:rsidRDefault="00605455" w:rsidP="00CB6AA6">
            <w:pPr>
              <w:pStyle w:val="Standard1"/>
            </w:pPr>
          </w:p>
        </w:tc>
        <w:tc>
          <w:tcPr>
            <w:tcW w:w="1276" w:type="dxa"/>
          </w:tcPr>
          <w:p w14:paraId="7982A9BD" w14:textId="77777777" w:rsidR="00605455" w:rsidRDefault="00605455" w:rsidP="00CB6AA6">
            <w:pPr>
              <w:pStyle w:val="Standard1"/>
            </w:pPr>
          </w:p>
        </w:tc>
        <w:tc>
          <w:tcPr>
            <w:tcW w:w="850" w:type="dxa"/>
          </w:tcPr>
          <w:p w14:paraId="24B6AA74" w14:textId="77777777" w:rsidR="00605455" w:rsidRDefault="00605455" w:rsidP="00CB6AA6">
            <w:pPr>
              <w:pStyle w:val="Standard1"/>
            </w:pPr>
          </w:p>
        </w:tc>
        <w:tc>
          <w:tcPr>
            <w:tcW w:w="1260" w:type="dxa"/>
          </w:tcPr>
          <w:p w14:paraId="0EB5E21C" w14:textId="77777777" w:rsidR="00605455" w:rsidRDefault="00605455" w:rsidP="00CB6AA6">
            <w:pPr>
              <w:pStyle w:val="Standard1"/>
            </w:pPr>
          </w:p>
        </w:tc>
      </w:tr>
      <w:tr w:rsidR="00605455" w14:paraId="6DF2D2A5" w14:textId="77777777" w:rsidTr="00CB6AA6">
        <w:trPr>
          <w:trHeight w:val="981"/>
        </w:trPr>
        <w:tc>
          <w:tcPr>
            <w:tcW w:w="1987" w:type="dxa"/>
            <w:gridSpan w:val="2"/>
          </w:tcPr>
          <w:p w14:paraId="662E669F" w14:textId="77777777" w:rsidR="00605455" w:rsidRDefault="00605455" w:rsidP="00CB6AA6">
            <w:r>
              <w:t>Attendees:</w:t>
            </w:r>
          </w:p>
          <w:p w14:paraId="1D23BE27" w14:textId="77777777" w:rsidR="00605455" w:rsidRDefault="00605455" w:rsidP="00CB6AA6"/>
          <w:p w14:paraId="7F429037" w14:textId="77777777" w:rsidR="00605455" w:rsidRDefault="00605455" w:rsidP="00CB6AA6"/>
          <w:p w14:paraId="37A39B12" w14:textId="77777777" w:rsidR="00605455" w:rsidRDefault="00605455" w:rsidP="00CB6AA6"/>
          <w:p w14:paraId="1A80DC94" w14:textId="77777777" w:rsidR="00605455" w:rsidRDefault="00605455" w:rsidP="00CB6AA6">
            <w:r>
              <w:t xml:space="preserve"> </w:t>
            </w:r>
          </w:p>
        </w:tc>
        <w:tc>
          <w:tcPr>
            <w:tcW w:w="3508" w:type="dxa"/>
          </w:tcPr>
          <w:p w14:paraId="5C9AE7D7" w14:textId="77777777" w:rsidR="00605455" w:rsidRDefault="00605455" w:rsidP="00CB6AA6">
            <w:pPr>
              <w:pStyle w:val="Standard1"/>
            </w:pPr>
            <w:r>
              <w:t>James Tory</w:t>
            </w:r>
          </w:p>
          <w:p w14:paraId="3DBD0749" w14:textId="77777777" w:rsidR="00605455" w:rsidRDefault="00605455" w:rsidP="00CB6AA6">
            <w:pPr>
              <w:pStyle w:val="Standard1"/>
            </w:pPr>
            <w:r>
              <w:t xml:space="preserve">Joyce Ashley </w:t>
            </w:r>
            <w:proofErr w:type="spellStart"/>
            <w:r>
              <w:t>Borla</w:t>
            </w:r>
            <w:proofErr w:type="spellEnd"/>
          </w:p>
          <w:p w14:paraId="17CD4FBE" w14:textId="77777777" w:rsidR="00605455" w:rsidRDefault="00605455" w:rsidP="00CB6AA6">
            <w:pPr>
              <w:pStyle w:val="Standard1"/>
            </w:pPr>
            <w:proofErr w:type="spellStart"/>
            <w:r>
              <w:t>Arghawan</w:t>
            </w:r>
            <w:proofErr w:type="spellEnd"/>
            <w:r>
              <w:t xml:space="preserve"> Ghulam Siddiq</w:t>
            </w:r>
          </w:p>
          <w:p w14:paraId="3A78E5CB" w14:textId="77777777" w:rsidR="00605455" w:rsidRDefault="00605455" w:rsidP="00CB6AA6">
            <w:pPr>
              <w:pStyle w:val="Standard1"/>
            </w:pPr>
            <w:r>
              <w:t>Emanuel Ko</w:t>
            </w:r>
          </w:p>
        </w:tc>
        <w:tc>
          <w:tcPr>
            <w:tcW w:w="1559" w:type="dxa"/>
          </w:tcPr>
          <w:p w14:paraId="4B14784F" w14:textId="77777777" w:rsidR="00605455" w:rsidRDefault="00605455" w:rsidP="00CB6AA6">
            <w:pPr>
              <w:pStyle w:val="Standard1"/>
            </w:pPr>
          </w:p>
        </w:tc>
        <w:tc>
          <w:tcPr>
            <w:tcW w:w="1276" w:type="dxa"/>
          </w:tcPr>
          <w:p w14:paraId="6B584730" w14:textId="77777777" w:rsidR="00605455" w:rsidRDefault="00605455" w:rsidP="00CB6AA6">
            <w:pPr>
              <w:pStyle w:val="Standard1"/>
            </w:pPr>
          </w:p>
        </w:tc>
        <w:tc>
          <w:tcPr>
            <w:tcW w:w="850" w:type="dxa"/>
          </w:tcPr>
          <w:p w14:paraId="34AFEA22" w14:textId="77777777" w:rsidR="00605455" w:rsidRDefault="00605455" w:rsidP="00CB6AA6">
            <w:pPr>
              <w:pStyle w:val="Standard1"/>
            </w:pPr>
          </w:p>
        </w:tc>
        <w:tc>
          <w:tcPr>
            <w:tcW w:w="1260" w:type="dxa"/>
          </w:tcPr>
          <w:p w14:paraId="5BB5F131" w14:textId="77777777" w:rsidR="00605455" w:rsidRDefault="00605455" w:rsidP="00CB6AA6">
            <w:pPr>
              <w:pStyle w:val="Standard1"/>
            </w:pPr>
          </w:p>
        </w:tc>
      </w:tr>
      <w:tr w:rsidR="00605455" w14:paraId="43E62705" w14:textId="77777777" w:rsidTr="00CB6AA6">
        <w:trPr>
          <w:trHeight w:val="68"/>
        </w:trPr>
        <w:tc>
          <w:tcPr>
            <w:tcW w:w="5495" w:type="dxa"/>
            <w:gridSpan w:val="3"/>
          </w:tcPr>
          <w:p w14:paraId="1787E8B9" w14:textId="77777777" w:rsidR="00605455" w:rsidRDefault="00605455" w:rsidP="00CB6AA6">
            <w:pPr>
              <w:pStyle w:val="Standard1"/>
            </w:pPr>
          </w:p>
        </w:tc>
        <w:tc>
          <w:tcPr>
            <w:tcW w:w="1559" w:type="dxa"/>
          </w:tcPr>
          <w:p w14:paraId="53F7C085" w14:textId="77777777" w:rsidR="00605455" w:rsidRDefault="00605455" w:rsidP="00CB6AA6">
            <w:pPr>
              <w:pStyle w:val="Standard1"/>
            </w:pPr>
          </w:p>
        </w:tc>
        <w:tc>
          <w:tcPr>
            <w:tcW w:w="1276" w:type="dxa"/>
          </w:tcPr>
          <w:p w14:paraId="62A19AD0" w14:textId="77777777" w:rsidR="00605455" w:rsidRDefault="00605455" w:rsidP="00CB6AA6">
            <w:pPr>
              <w:pStyle w:val="Standard1"/>
            </w:pPr>
          </w:p>
        </w:tc>
        <w:tc>
          <w:tcPr>
            <w:tcW w:w="850" w:type="dxa"/>
          </w:tcPr>
          <w:p w14:paraId="6CBCF800" w14:textId="77777777" w:rsidR="00605455" w:rsidRDefault="00605455" w:rsidP="00CB6AA6">
            <w:pPr>
              <w:pStyle w:val="Standard1"/>
            </w:pPr>
          </w:p>
        </w:tc>
        <w:tc>
          <w:tcPr>
            <w:tcW w:w="1260" w:type="dxa"/>
          </w:tcPr>
          <w:p w14:paraId="2882FB0F" w14:textId="77777777" w:rsidR="00605455" w:rsidRDefault="00605455" w:rsidP="00CB6AA6">
            <w:pPr>
              <w:pStyle w:val="Standard1"/>
            </w:pPr>
          </w:p>
        </w:tc>
      </w:tr>
      <w:tr w:rsidR="00605455" w14:paraId="79CD4318" w14:textId="77777777" w:rsidTr="00CB6AA6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F73C9F9" w14:textId="77777777" w:rsidR="00605455" w:rsidRDefault="00605455" w:rsidP="00CB6AA6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8184985" w14:textId="77777777" w:rsidR="00605455" w:rsidRDefault="00605455" w:rsidP="00CB6AA6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6C95B17" w14:textId="77777777" w:rsidR="00605455" w:rsidRDefault="00605455" w:rsidP="00CB6AA6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5B87126" w14:textId="77777777" w:rsidR="00605455" w:rsidRDefault="00605455" w:rsidP="00CB6AA6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FD998F2" w14:textId="77777777" w:rsidR="00605455" w:rsidRDefault="00605455" w:rsidP="00CB6AA6">
            <w:pPr>
              <w:pStyle w:val="Standard1"/>
              <w:rPr>
                <w:b/>
                <w:sz w:val="36"/>
              </w:rPr>
            </w:pPr>
          </w:p>
        </w:tc>
      </w:tr>
      <w:tr w:rsidR="00605455" w:rsidRPr="00285969" w14:paraId="1344FD45" w14:textId="77777777" w:rsidTr="00CB6AA6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93DEFD" w14:textId="77777777" w:rsidR="00605455" w:rsidRDefault="00605455" w:rsidP="00CB6AA6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DE5FB6" w14:textId="77777777" w:rsidR="00605455" w:rsidRDefault="00605455" w:rsidP="00CB6AA6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0A8DC1" w14:textId="77777777" w:rsidR="00605455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ECE746" w14:textId="77777777" w:rsidR="00605455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71512E" w14:textId="77777777" w:rsidR="00605455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0F442901" w14:textId="77777777" w:rsidR="00605455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E5D64B" w14:textId="77777777" w:rsidR="00605455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405AC74C" w14:textId="77777777" w:rsidR="00605455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759C9675" w14:textId="77777777" w:rsidR="00605455" w:rsidRPr="00285969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605455" w14:paraId="79160CE0" w14:textId="77777777" w:rsidTr="00CB6AA6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B4EFCB" w14:textId="77777777" w:rsidR="00605455" w:rsidRDefault="00605455" w:rsidP="00CB6AA6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6033A3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A9B579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A3EB2E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1FFE1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422F1C" w14:textId="77777777" w:rsidR="00605455" w:rsidRDefault="00605455" w:rsidP="00CB6AA6">
            <w:pPr>
              <w:pStyle w:val="Standard1"/>
              <w:spacing w:before="120" w:after="120"/>
            </w:pPr>
          </w:p>
        </w:tc>
      </w:tr>
      <w:tr w:rsidR="00605455" w14:paraId="24012E43" w14:textId="77777777" w:rsidTr="00CB6AA6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F8E70F" w14:textId="77777777" w:rsidR="00605455" w:rsidRDefault="00605455" w:rsidP="00CB6AA6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C503B1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2B5D98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B23DDA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FB9F6D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1FDA2A" w14:textId="77777777" w:rsidR="00605455" w:rsidRDefault="00605455" w:rsidP="00CB6AA6">
            <w:pPr>
              <w:pStyle w:val="Standard1"/>
              <w:spacing w:before="120" w:after="120"/>
            </w:pPr>
          </w:p>
        </w:tc>
      </w:tr>
      <w:tr w:rsidR="00605455" w14:paraId="790DE65D" w14:textId="77777777" w:rsidTr="00CB6AA6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58923C" w14:textId="77777777" w:rsidR="00605455" w:rsidRDefault="00605455" w:rsidP="00CB6AA6">
            <w:pPr>
              <w:pStyle w:val="Standard1"/>
              <w:spacing w:before="120" w:after="120"/>
            </w:pPr>
            <w:r>
              <w:t>Item # 1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EEF617" w14:textId="3380A4B7" w:rsidR="00605455" w:rsidRDefault="00A04CD0" w:rsidP="00CB6AA6">
            <w:pPr>
              <w:pStyle w:val="Standard1"/>
              <w:spacing w:before="120" w:after="120"/>
            </w:pPr>
            <w:r>
              <w:t>Sprint 6 front end components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63B896" w14:textId="5AC0A00C" w:rsidR="00A04CD0" w:rsidRDefault="00A04CD0" w:rsidP="00CB6AA6">
            <w:pPr>
              <w:pStyle w:val="Standard1"/>
              <w:spacing w:before="120" w:after="120"/>
            </w:pPr>
            <w:r>
              <w:t xml:space="preserve">James Tory, Joyce </w:t>
            </w:r>
            <w:proofErr w:type="spellStart"/>
            <w:r>
              <w:t>Borla</w:t>
            </w:r>
            <w:proofErr w:type="spellEnd"/>
            <w:r>
              <w:t xml:space="preserve">, </w:t>
            </w:r>
            <w:proofErr w:type="spellStart"/>
            <w:r>
              <w:t>Arghawan</w:t>
            </w:r>
            <w:proofErr w:type="spellEnd"/>
            <w:r>
              <w:t xml:space="preserve"> Siddiq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ACF902" w14:textId="2AFAB73B" w:rsidR="00605455" w:rsidRDefault="00A04CD0" w:rsidP="00CB6AA6">
            <w:pPr>
              <w:pStyle w:val="Standard1"/>
              <w:spacing w:before="120" w:after="120"/>
            </w:pPr>
            <w:r>
              <w:t>Feb 22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D98324" w14:textId="14A0DCFB" w:rsidR="00605455" w:rsidRDefault="00A04CD0" w:rsidP="00CB6AA6">
            <w:pPr>
              <w:pStyle w:val="Standard1"/>
              <w:spacing w:before="120" w:after="120"/>
            </w:pPr>
            <w:r>
              <w:t>80%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88C581" w14:textId="77777777" w:rsidR="00605455" w:rsidRDefault="00605455" w:rsidP="00CB6AA6">
            <w:pPr>
              <w:pStyle w:val="Standard1"/>
              <w:spacing w:before="120" w:after="120"/>
            </w:pPr>
          </w:p>
        </w:tc>
      </w:tr>
      <w:tr w:rsidR="00605455" w14:paraId="31964C51" w14:textId="77777777" w:rsidTr="00CB6AA6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4B6B68" w14:textId="77777777" w:rsidR="00605455" w:rsidRDefault="00605455" w:rsidP="00CB6AA6">
            <w:pPr>
              <w:pStyle w:val="Standard1"/>
              <w:spacing w:before="120" w:after="120"/>
            </w:pPr>
            <w:r>
              <w:t>Item # 2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6444BA" w14:textId="16B73F33" w:rsidR="00605455" w:rsidRDefault="00A04CD0" w:rsidP="00CB6AA6">
            <w:pPr>
              <w:pStyle w:val="Standard1"/>
              <w:spacing w:before="120" w:after="120"/>
            </w:pPr>
            <w:r>
              <w:t xml:space="preserve">Sprint 6 </w:t>
            </w:r>
            <w:proofErr w:type="gramStart"/>
            <w:r>
              <w:t>back end</w:t>
            </w:r>
            <w:proofErr w:type="gramEnd"/>
            <w:r w:rsidR="00B00A91">
              <w:t xml:space="preserve"> routes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AD8C80" w14:textId="2F647229" w:rsidR="00605455" w:rsidRDefault="00A04CD0" w:rsidP="00CB6AA6">
            <w:pPr>
              <w:pStyle w:val="Standard1"/>
              <w:spacing w:before="120" w:after="120"/>
            </w:pPr>
            <w:r>
              <w:t>James Tory, Emanuel Ko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F41125" w14:textId="3D92B483" w:rsidR="00605455" w:rsidRDefault="00A04CD0" w:rsidP="00CB6AA6">
            <w:pPr>
              <w:pStyle w:val="Standard1"/>
              <w:spacing w:before="120" w:after="120"/>
            </w:pPr>
            <w:r>
              <w:t>Feb 2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42A205" w14:textId="1CB1B715" w:rsidR="00605455" w:rsidRDefault="00A04CD0" w:rsidP="00CB6AA6">
            <w:pPr>
              <w:pStyle w:val="Standard1"/>
              <w:spacing w:before="120" w:after="120"/>
            </w:pPr>
            <w:r>
              <w:t>90%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4E4ABF" w14:textId="77777777" w:rsidR="00605455" w:rsidRDefault="00605455" w:rsidP="00CB6AA6">
            <w:pPr>
              <w:pStyle w:val="Standard1"/>
              <w:spacing w:before="120" w:after="120"/>
            </w:pPr>
          </w:p>
        </w:tc>
      </w:tr>
      <w:tr w:rsidR="00605455" w14:paraId="68C2792D" w14:textId="77777777" w:rsidTr="00CB6AA6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FA99D8" w14:textId="77777777" w:rsidR="00605455" w:rsidRDefault="00605455" w:rsidP="00CB6AA6">
            <w:pPr>
              <w:pStyle w:val="Standard1"/>
              <w:spacing w:before="120" w:after="120"/>
            </w:pPr>
            <w:r>
              <w:t>Item # 3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ECDE64" w14:textId="51324928" w:rsidR="00605455" w:rsidRDefault="00A04CD0" w:rsidP="00CB6AA6">
            <w:pPr>
              <w:pStyle w:val="Standard1"/>
              <w:spacing w:before="120" w:after="120"/>
            </w:pPr>
            <w:r>
              <w:t>Presentation 1 planning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1C83F6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FF41D7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8DCE43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2ED587" w14:textId="77777777" w:rsidR="00605455" w:rsidRDefault="00605455" w:rsidP="00CB6AA6">
            <w:pPr>
              <w:pStyle w:val="Standard1"/>
              <w:spacing w:before="120" w:after="120"/>
            </w:pPr>
          </w:p>
        </w:tc>
      </w:tr>
      <w:tr w:rsidR="00605455" w14:paraId="68B82747" w14:textId="77777777" w:rsidTr="00CB6AA6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AFAB16" w14:textId="77777777" w:rsidR="00605455" w:rsidRDefault="00605455" w:rsidP="00CB6AA6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432881" w14:textId="2622289C" w:rsidR="00605455" w:rsidRDefault="00605455" w:rsidP="00CB6AA6">
            <w:pPr>
              <w:pStyle w:val="Standard1"/>
              <w:spacing w:before="120" w:after="120"/>
            </w:pPr>
            <w:r>
              <w:t>Date: Feb 26, 2023</w:t>
            </w:r>
          </w:p>
          <w:p w14:paraId="2075E1F0" w14:textId="57CBF26F" w:rsidR="00605455" w:rsidRDefault="00605455" w:rsidP="00CB6AA6">
            <w:pPr>
              <w:pStyle w:val="Standard1"/>
              <w:spacing w:before="120" w:after="120"/>
            </w:pPr>
            <w:r>
              <w:t>Time: 5:00 PM</w:t>
            </w:r>
          </w:p>
          <w:p w14:paraId="65697E71" w14:textId="77777777" w:rsidR="00605455" w:rsidRDefault="00605455" w:rsidP="00CB6AA6">
            <w:pPr>
              <w:pStyle w:val="Standard1"/>
              <w:spacing w:before="120" w:after="120"/>
            </w:pPr>
            <w:r>
              <w:t>Location: Discord</w:t>
            </w:r>
          </w:p>
          <w:p w14:paraId="1B248F1E" w14:textId="00033724" w:rsidR="00605455" w:rsidRDefault="00605455" w:rsidP="00CB6AA6">
            <w:pPr>
              <w:pStyle w:val="Standard1"/>
              <w:spacing w:before="120" w:after="120"/>
            </w:pPr>
            <w:r>
              <w:t>Agenda: Discuss sprint 7</w:t>
            </w:r>
            <w:r w:rsidR="005209C6">
              <w:t xml:space="preserve"> tasks</w:t>
            </w:r>
          </w:p>
          <w:p w14:paraId="6493321C" w14:textId="77777777" w:rsidR="00605455" w:rsidRDefault="00605455" w:rsidP="00CB6AA6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7DF64F8F" w14:textId="77777777" w:rsidR="00605455" w:rsidRDefault="00605455" w:rsidP="00CB6AA6">
            <w:pPr>
              <w:rPr>
                <w:lang w:val="en-GB"/>
              </w:rPr>
            </w:pPr>
            <w:r>
              <w:rPr>
                <w:lang w:val="en-GB"/>
              </w:rPr>
              <w:t>Team member 1: James Tory</w:t>
            </w:r>
          </w:p>
          <w:p w14:paraId="6D5716A9" w14:textId="77777777" w:rsidR="00605455" w:rsidRDefault="00605455" w:rsidP="00CB6AA6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Joyce Ashley </w:t>
            </w:r>
            <w:proofErr w:type="spellStart"/>
            <w:r>
              <w:rPr>
                <w:lang w:val="en-GB"/>
              </w:rPr>
              <w:t>Borla</w:t>
            </w:r>
            <w:proofErr w:type="spellEnd"/>
          </w:p>
          <w:p w14:paraId="410D3905" w14:textId="77777777" w:rsidR="00605455" w:rsidRDefault="00605455" w:rsidP="00CB6AA6">
            <w:pPr>
              <w:rPr>
                <w:lang w:val="en-GB"/>
              </w:rPr>
            </w:pPr>
            <w:r>
              <w:rPr>
                <w:lang w:val="en-GB"/>
              </w:rPr>
              <w:t>Team member 3: Emanuel Ko</w:t>
            </w:r>
          </w:p>
          <w:p w14:paraId="335156C0" w14:textId="77777777" w:rsidR="00605455" w:rsidRDefault="00605455" w:rsidP="00CB6AA6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proofErr w:type="spellStart"/>
            <w:r>
              <w:rPr>
                <w:lang w:val="en-GB"/>
              </w:rPr>
              <w:t>Arghawan</w:t>
            </w:r>
            <w:proofErr w:type="spellEnd"/>
            <w:r>
              <w:rPr>
                <w:lang w:val="en-GB"/>
              </w:rPr>
              <w:t xml:space="preserve"> Ghulam Siddiq</w:t>
            </w:r>
          </w:p>
          <w:p w14:paraId="5279C6BC" w14:textId="77777777" w:rsidR="00605455" w:rsidRPr="0016291E" w:rsidRDefault="00605455" w:rsidP="00CB6AA6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CA02F9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E0DAC7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35F9B4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B96082" w14:textId="77777777" w:rsidR="00605455" w:rsidRDefault="00605455" w:rsidP="00CB6AA6">
            <w:pPr>
              <w:pStyle w:val="Standard1"/>
              <w:spacing w:before="120" w:after="120"/>
            </w:pPr>
          </w:p>
        </w:tc>
      </w:tr>
    </w:tbl>
    <w:p w14:paraId="73A4E0E4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83467" w14:textId="77777777" w:rsidR="00311227" w:rsidRDefault="00311227" w:rsidP="003B65D9">
      <w:r>
        <w:separator/>
      </w:r>
    </w:p>
  </w:endnote>
  <w:endnote w:type="continuationSeparator" w:id="0">
    <w:p w14:paraId="1BDAC757" w14:textId="77777777" w:rsidR="00311227" w:rsidRDefault="00311227" w:rsidP="003B6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B0B61" w14:textId="77777777" w:rsidR="00311227" w:rsidRDefault="00311227" w:rsidP="003B65D9">
      <w:r>
        <w:separator/>
      </w:r>
    </w:p>
  </w:footnote>
  <w:footnote w:type="continuationSeparator" w:id="0">
    <w:p w14:paraId="03BCC2E3" w14:textId="77777777" w:rsidR="00311227" w:rsidRDefault="00311227" w:rsidP="003B6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92125">
    <w:abstractNumId w:val="1"/>
  </w:num>
  <w:num w:numId="2" w16cid:durableId="1466896195">
    <w:abstractNumId w:val="2"/>
  </w:num>
  <w:num w:numId="3" w16cid:durableId="28778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1E72D9"/>
    <w:rsid w:val="00207F81"/>
    <w:rsid w:val="00213E35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1227"/>
    <w:rsid w:val="00317406"/>
    <w:rsid w:val="00352D14"/>
    <w:rsid w:val="00386AD2"/>
    <w:rsid w:val="003B65D9"/>
    <w:rsid w:val="003D0276"/>
    <w:rsid w:val="003D2877"/>
    <w:rsid w:val="00406495"/>
    <w:rsid w:val="004070FC"/>
    <w:rsid w:val="00445966"/>
    <w:rsid w:val="00476EF0"/>
    <w:rsid w:val="004C7374"/>
    <w:rsid w:val="004E2405"/>
    <w:rsid w:val="005209C6"/>
    <w:rsid w:val="00526D02"/>
    <w:rsid w:val="00534F83"/>
    <w:rsid w:val="00564447"/>
    <w:rsid w:val="005C44D4"/>
    <w:rsid w:val="005F3F0E"/>
    <w:rsid w:val="00605455"/>
    <w:rsid w:val="00631A35"/>
    <w:rsid w:val="006415C4"/>
    <w:rsid w:val="00641B79"/>
    <w:rsid w:val="006434AF"/>
    <w:rsid w:val="00657935"/>
    <w:rsid w:val="0066588B"/>
    <w:rsid w:val="00674881"/>
    <w:rsid w:val="0068006E"/>
    <w:rsid w:val="006C25AC"/>
    <w:rsid w:val="006F3CD5"/>
    <w:rsid w:val="006F4935"/>
    <w:rsid w:val="00702DEC"/>
    <w:rsid w:val="0077361D"/>
    <w:rsid w:val="00782380"/>
    <w:rsid w:val="00783355"/>
    <w:rsid w:val="0079192E"/>
    <w:rsid w:val="00795ED6"/>
    <w:rsid w:val="007C0B2F"/>
    <w:rsid w:val="007D7312"/>
    <w:rsid w:val="007E19F9"/>
    <w:rsid w:val="008029B4"/>
    <w:rsid w:val="00815FE8"/>
    <w:rsid w:val="00835795"/>
    <w:rsid w:val="008A7CFF"/>
    <w:rsid w:val="008C34CB"/>
    <w:rsid w:val="00914913"/>
    <w:rsid w:val="009D7B44"/>
    <w:rsid w:val="009E187C"/>
    <w:rsid w:val="009E5D4F"/>
    <w:rsid w:val="00A04CD0"/>
    <w:rsid w:val="00A12251"/>
    <w:rsid w:val="00A245F2"/>
    <w:rsid w:val="00A77DC2"/>
    <w:rsid w:val="00AA463B"/>
    <w:rsid w:val="00AC0DE2"/>
    <w:rsid w:val="00AD1C8D"/>
    <w:rsid w:val="00AD2CA9"/>
    <w:rsid w:val="00AD62D4"/>
    <w:rsid w:val="00B00A91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CA6162"/>
    <w:rsid w:val="00CD13BB"/>
    <w:rsid w:val="00D115B1"/>
    <w:rsid w:val="00D64A49"/>
    <w:rsid w:val="00D66AF9"/>
    <w:rsid w:val="00DA41A9"/>
    <w:rsid w:val="00DB269A"/>
    <w:rsid w:val="00DC6A63"/>
    <w:rsid w:val="00DE5F20"/>
    <w:rsid w:val="00E36262"/>
    <w:rsid w:val="00E56424"/>
    <w:rsid w:val="00E65727"/>
    <w:rsid w:val="00E8133F"/>
    <w:rsid w:val="00EA25B9"/>
    <w:rsid w:val="00EB0AEB"/>
    <w:rsid w:val="00F07F96"/>
    <w:rsid w:val="00F32699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2E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B65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B65D9"/>
  </w:style>
  <w:style w:type="paragraph" w:styleId="Footer">
    <w:name w:val="footer"/>
    <w:basedOn w:val="Normal"/>
    <w:link w:val="FooterChar"/>
    <w:unhideWhenUsed/>
    <w:rsid w:val="003B65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B6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C:\Users\My\AppData\Roaming\Microsoft\Templates\Agenda wizard.Wiz</Template>
  <TotalTime>0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Meeting</vt:lpstr>
    </vt:vector>
  </TitlesOfParts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Meeting</dc:title>
  <dc:creator/>
  <cp:lastModifiedBy/>
  <cp:revision>1</cp:revision>
  <dcterms:created xsi:type="dcterms:W3CDTF">2023-01-11T18:13:00Z</dcterms:created>
  <dcterms:modified xsi:type="dcterms:W3CDTF">2023-02-26T13:28:00Z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