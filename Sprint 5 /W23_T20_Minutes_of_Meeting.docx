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233D2E88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631A35">
              <w:rPr>
                <w:b/>
                <w:sz w:val="40"/>
              </w:rPr>
              <w:t>20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F42E262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631A35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60D67D0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31A35">
              <w:rPr>
                <w:b/>
                <w:sz w:val="24"/>
              </w:rPr>
              <w:t>Jan 22, 2023</w:t>
            </w:r>
            <w:r>
              <w:rPr>
                <w:b/>
                <w:sz w:val="24"/>
              </w:rPr>
              <w:t xml:space="preserve">                                      Time:</w:t>
            </w:r>
            <w:r w:rsidR="00631A35">
              <w:rPr>
                <w:b/>
                <w:sz w:val="24"/>
              </w:rPr>
              <w:t xml:space="preserve"> 2:00 PM</w:t>
            </w:r>
          </w:p>
          <w:p w14:paraId="6B870BB2" w14:textId="05AC655E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631A35">
              <w:rPr>
                <w:b/>
                <w:sz w:val="24"/>
              </w:rPr>
              <w:t xml:space="preserve"> Discord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75B0BDDA" w:rsidR="00352D14" w:rsidRDefault="00352D14">
            <w:r>
              <w:t xml:space="preserve"> </w:t>
            </w:r>
          </w:p>
        </w:tc>
        <w:tc>
          <w:tcPr>
            <w:tcW w:w="3508" w:type="dxa"/>
          </w:tcPr>
          <w:p w14:paraId="76DDA62B" w14:textId="77777777" w:rsidR="00352D14" w:rsidRDefault="00631A35" w:rsidP="00352D14">
            <w:pPr>
              <w:pStyle w:val="Standard1"/>
            </w:pPr>
            <w:r>
              <w:t>James Tory</w:t>
            </w:r>
          </w:p>
          <w:p w14:paraId="00763518" w14:textId="77777777" w:rsidR="00631A35" w:rsidRDefault="00631A35" w:rsidP="00352D14">
            <w:pPr>
              <w:pStyle w:val="Standard1"/>
            </w:pPr>
            <w:r>
              <w:t>Joyce Ashley Borla</w:t>
            </w:r>
          </w:p>
          <w:p w14:paraId="197350C1" w14:textId="77777777" w:rsidR="00631A35" w:rsidRDefault="00631A35" w:rsidP="00352D14">
            <w:pPr>
              <w:pStyle w:val="Standard1"/>
            </w:pPr>
            <w:r>
              <w:t>Arghawan Ghulam Siddiq</w:t>
            </w:r>
          </w:p>
          <w:p w14:paraId="0A90D674" w14:textId="62C49A1B" w:rsidR="00631A35" w:rsidRDefault="00631A35" w:rsidP="00352D14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471DCD4D" w:rsidR="00835795" w:rsidRDefault="00631A35" w:rsidP="00F44F3A">
            <w:pPr>
              <w:pStyle w:val="Standard1"/>
              <w:spacing w:before="120" w:after="120"/>
            </w:pPr>
            <w:r>
              <w:t>Discuss project elements to be implemented in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69D10605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524CB74A" w:rsidR="00835795" w:rsidRDefault="00631A35" w:rsidP="00F44F3A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37FF9C5" w:rsidR="00835795" w:rsidRDefault="00631A35" w:rsidP="00F44F3A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1CE86960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1D1C82C2" w:rsidR="00835795" w:rsidRDefault="00631A35" w:rsidP="00F44F3A">
            <w:pPr>
              <w:pStyle w:val="Standard1"/>
              <w:spacing w:before="120" w:after="120"/>
            </w:pPr>
            <w:r>
              <w:t>Review project Figma Mockups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0AE505C" w:rsidR="00835795" w:rsidRDefault="00631A35" w:rsidP="00F44F3A">
            <w:pPr>
              <w:pStyle w:val="Standard1"/>
              <w:spacing w:before="120" w:after="120"/>
            </w:pPr>
            <w:r>
              <w:t>Assign group tasks for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42BFBF65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Jan 29, 2023</w:t>
            </w:r>
          </w:p>
          <w:p w14:paraId="1D30F721" w14:textId="0D5AC766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4:00 PM</w:t>
            </w:r>
          </w:p>
          <w:p w14:paraId="7A857FC8" w14:textId="5D2F0BD6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6E8410D7" w14:textId="79DBA563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progress on Sprint 5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0009EAC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631A35">
              <w:rPr>
                <w:lang w:val="en-GB"/>
              </w:rPr>
              <w:t>James Tory</w:t>
            </w:r>
          </w:p>
          <w:p w14:paraId="160A78F7" w14:textId="2A99ADF1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631A35">
              <w:rPr>
                <w:lang w:val="en-GB"/>
              </w:rPr>
              <w:t>Joyce Ashley Borla</w:t>
            </w:r>
          </w:p>
          <w:p w14:paraId="2ACF4FF5" w14:textId="4F18CF9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</w:t>
            </w:r>
            <w:r w:rsidR="00631A35">
              <w:rPr>
                <w:lang w:val="en-GB"/>
              </w:rPr>
              <w:t xml:space="preserve"> Emanuel Ko</w:t>
            </w:r>
          </w:p>
          <w:p w14:paraId="705F0164" w14:textId="15F949D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631A35">
              <w:rPr>
                <w:lang w:val="en-GB"/>
              </w:rPr>
              <w:t>Arghawan Ghulam Siddiq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2D49961B" w:rsidR="00795ED6" w:rsidRDefault="00795ED6" w:rsidP="0016291E">
      <w:pPr>
        <w:rPr>
          <w:lang w:val="en-GB"/>
        </w:rPr>
      </w:pPr>
    </w:p>
    <w:p w14:paraId="7B106059" w14:textId="77777777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74524B65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E4D2EA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20425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412D4A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417542C4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4A8F3E35" w14:textId="77777777" w:rsidR="00795ED6" w:rsidRDefault="00795ED6" w:rsidP="008660AD">
            <w:pPr>
              <w:pStyle w:val="Standard1"/>
            </w:pPr>
          </w:p>
        </w:tc>
      </w:tr>
      <w:tr w:rsidR="00795ED6" w14:paraId="4E521CE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4236139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2C55812E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7498166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F60F08" w14:textId="7F252491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2</w:t>
            </w:r>
          </w:p>
          <w:p w14:paraId="3FAB6B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E511697" w14:textId="120671AB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Jan 2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, 2023                                      Time: </w:t>
            </w: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:00 PM</w:t>
            </w:r>
          </w:p>
          <w:p w14:paraId="77DC6C0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5E294C31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15CD32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111E94A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D3AB28C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E08EC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4D36EE5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24617989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F2BE8B1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28AA4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6BC8E59A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51D38F0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1D1E098F" w14:textId="77777777" w:rsidR="00795ED6" w:rsidRDefault="00795ED6" w:rsidP="008660AD">
            <w:pPr>
              <w:pStyle w:val="Standard1"/>
            </w:pPr>
          </w:p>
        </w:tc>
      </w:tr>
      <w:tr w:rsidR="00795ED6" w14:paraId="08E0C006" w14:textId="77777777" w:rsidTr="008660AD">
        <w:trPr>
          <w:trHeight w:val="465"/>
        </w:trPr>
        <w:tc>
          <w:tcPr>
            <w:tcW w:w="5495" w:type="dxa"/>
            <w:gridSpan w:val="3"/>
          </w:tcPr>
          <w:p w14:paraId="4A80344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362EB93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4F4476E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5A654FC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BB27934" w14:textId="77777777" w:rsidR="00795ED6" w:rsidRDefault="00795ED6" w:rsidP="008660AD">
            <w:pPr>
              <w:pStyle w:val="Standard1"/>
            </w:pPr>
          </w:p>
        </w:tc>
      </w:tr>
      <w:tr w:rsidR="00795ED6" w14:paraId="3D215248" w14:textId="77777777" w:rsidTr="008660AD">
        <w:trPr>
          <w:trHeight w:val="981"/>
        </w:trPr>
        <w:tc>
          <w:tcPr>
            <w:tcW w:w="1987" w:type="dxa"/>
            <w:gridSpan w:val="2"/>
          </w:tcPr>
          <w:p w14:paraId="31334AAC" w14:textId="77777777" w:rsidR="00795ED6" w:rsidRDefault="00795ED6" w:rsidP="008660AD">
            <w:r>
              <w:t>Attendees:</w:t>
            </w:r>
          </w:p>
          <w:p w14:paraId="17C46D92" w14:textId="77777777" w:rsidR="00795ED6" w:rsidRDefault="00795ED6" w:rsidP="008660AD"/>
          <w:p w14:paraId="65AC3FA5" w14:textId="77777777" w:rsidR="00795ED6" w:rsidRDefault="00795ED6" w:rsidP="008660AD"/>
          <w:p w14:paraId="1C129355" w14:textId="77777777" w:rsidR="00795ED6" w:rsidRDefault="00795ED6" w:rsidP="008660AD"/>
          <w:p w14:paraId="0FAAD70F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28091040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EC12AC2" w14:textId="77777777" w:rsidR="00795ED6" w:rsidRDefault="00795ED6" w:rsidP="008660AD">
            <w:pPr>
              <w:pStyle w:val="Standard1"/>
            </w:pPr>
            <w:r>
              <w:t>Joyce Ashley Borla</w:t>
            </w:r>
          </w:p>
          <w:p w14:paraId="53924791" w14:textId="77777777" w:rsidR="00795ED6" w:rsidRDefault="00795ED6" w:rsidP="008660AD">
            <w:pPr>
              <w:pStyle w:val="Standard1"/>
            </w:pPr>
            <w:r>
              <w:t>Arghawan Ghulam Siddiq</w:t>
            </w:r>
          </w:p>
          <w:p w14:paraId="2DD05F84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DED1CA0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C6FFF83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6FAA392D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0606576" w14:textId="77777777" w:rsidR="00795ED6" w:rsidRDefault="00795ED6" w:rsidP="008660AD">
            <w:pPr>
              <w:pStyle w:val="Standard1"/>
            </w:pPr>
          </w:p>
        </w:tc>
      </w:tr>
      <w:tr w:rsidR="00795ED6" w14:paraId="54FA3090" w14:textId="77777777" w:rsidTr="008660AD">
        <w:trPr>
          <w:trHeight w:val="68"/>
        </w:trPr>
        <w:tc>
          <w:tcPr>
            <w:tcW w:w="5495" w:type="dxa"/>
            <w:gridSpan w:val="3"/>
          </w:tcPr>
          <w:p w14:paraId="425E7C1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DCB08F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124F08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12C7FB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532BDE40" w14:textId="77777777" w:rsidR="00795ED6" w:rsidRDefault="00795ED6" w:rsidP="008660AD">
            <w:pPr>
              <w:pStyle w:val="Standard1"/>
            </w:pPr>
          </w:p>
        </w:tc>
      </w:tr>
      <w:tr w:rsidR="00795ED6" w14:paraId="75842E01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25F30F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EA4BC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E692BFD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C972F0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4B157C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7861791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5D525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EE527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9D49F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EAE3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ED870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617213B5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AEA7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50B267D2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6745B5EF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1D83A47F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EB348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0A1D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E1A1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B9B6D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691D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5DED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FBC70A4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A584D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A7CB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EF3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EC930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90FA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B4681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06CBC16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A431B" w14:textId="616B8207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D5993" w14:textId="55A9B202" w:rsidR="00795ED6" w:rsidRDefault="00795ED6" w:rsidP="008660AD">
            <w:pPr>
              <w:pStyle w:val="Standard1"/>
              <w:spacing w:before="120" w:after="120"/>
            </w:pPr>
            <w:r>
              <w:t>Review progress on sprint 5 tasks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20C2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842E1" w14:textId="473733E8" w:rsidR="00795ED6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A72FF" w14:textId="60820997" w:rsidR="00795ED6" w:rsidRDefault="00AD1C8D" w:rsidP="008660AD">
            <w:pPr>
              <w:pStyle w:val="Standard1"/>
              <w:spacing w:before="120" w:after="120"/>
            </w:pPr>
            <w:r>
              <w:t>3</w:t>
            </w:r>
            <w:r w:rsidR="00795ED6">
              <w:t>0</w:t>
            </w:r>
            <w:r w:rsidR="00795ED6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AA8DC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B1E3FBE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892BA" w14:textId="5F409F74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1B16E" w14:textId="04DB7A7D" w:rsidR="00795ED6" w:rsidRDefault="00CA6162" w:rsidP="008660AD">
            <w:pPr>
              <w:pStyle w:val="Standard1"/>
              <w:spacing w:before="120" w:after="120"/>
            </w:pPr>
            <w:r>
              <w:t>Discuss individual issues/concerns with work not yet completed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2083D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F398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FE3F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A2DD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F32699" w14:paraId="2FA4EFF0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41CD5" w14:textId="2B597621" w:rsidR="00F32699" w:rsidRDefault="00F32699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D2D63E" w14:textId="462FB61D" w:rsidR="00F32699" w:rsidRDefault="00F32699" w:rsidP="008660AD">
            <w:pPr>
              <w:pStyle w:val="Standard1"/>
              <w:spacing w:before="120" w:after="120"/>
            </w:pPr>
            <w:r>
              <w:t>Update project status report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1F194" w14:textId="77777777" w:rsidR="00F32699" w:rsidRDefault="00F32699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D615A" w14:textId="62F95194" w:rsidR="00F32699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CA871" w14:textId="06F5BB96" w:rsidR="00F32699" w:rsidRDefault="00DE5F20" w:rsidP="008660AD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6BC5C" w14:textId="77777777" w:rsidR="00F32699" w:rsidRDefault="00F32699" w:rsidP="008660AD">
            <w:pPr>
              <w:pStyle w:val="Standard1"/>
              <w:spacing w:before="120" w:after="120"/>
            </w:pPr>
          </w:p>
        </w:tc>
      </w:tr>
      <w:tr w:rsidR="00795ED6" w14:paraId="68D5217B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E9F75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B81B4E" w14:textId="68E31F84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5, 2023</w:t>
            </w:r>
          </w:p>
          <w:p w14:paraId="25FC43F9" w14:textId="57F197EA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2:00 PM</w:t>
            </w:r>
          </w:p>
          <w:p w14:paraId="59C8699E" w14:textId="66E6490D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7888BB25" w14:textId="4AFCF01D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5 progress</w:t>
            </w:r>
          </w:p>
          <w:p w14:paraId="30807819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B8C2216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A047903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78A34BD1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2BA08810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4890A075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88FC1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FC47E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1E67A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37B7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537258EE" w14:textId="77777777" w:rsidR="00795ED6" w:rsidRDefault="00795ED6" w:rsidP="00795ED6">
      <w:pPr>
        <w:rPr>
          <w:lang w:val="en-GB"/>
        </w:rPr>
      </w:pPr>
    </w:p>
    <w:p w14:paraId="54110DC1" w14:textId="64CA75DB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4D6A753A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9606BBC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7311DFAA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FBE6AD5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7151A6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1FA30E5B" w14:textId="77777777" w:rsidR="00795ED6" w:rsidRDefault="00795ED6" w:rsidP="008660AD">
            <w:pPr>
              <w:pStyle w:val="Standard1"/>
            </w:pPr>
          </w:p>
        </w:tc>
      </w:tr>
      <w:tr w:rsidR="00795ED6" w14:paraId="1A407FA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8200671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4FA3E4C2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5D8BB9CC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463A059" w14:textId="05DBC679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F32699">
              <w:rPr>
                <w:b/>
                <w:sz w:val="36"/>
                <w:szCs w:val="36"/>
              </w:rPr>
              <w:t>3</w:t>
            </w:r>
          </w:p>
          <w:p w14:paraId="0D0B5CF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7FB038C" w14:textId="4E9C7414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F32699">
              <w:rPr>
                <w:b/>
                <w:sz w:val="24"/>
              </w:rPr>
              <w:t>Feb</w:t>
            </w:r>
            <w:r>
              <w:rPr>
                <w:b/>
                <w:sz w:val="24"/>
              </w:rPr>
              <w:t xml:space="preserve"> </w:t>
            </w:r>
            <w:r w:rsidR="00F3269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 2023                                      Time: 2:00 PM</w:t>
            </w:r>
          </w:p>
          <w:p w14:paraId="43C3B6B9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4645BF22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CC252B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5EC2EBE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0C9F708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16B6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56D396B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3BEEC770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76E3C4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B0C41D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047D111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E2C56D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260C2B88" w14:textId="77777777" w:rsidR="00795ED6" w:rsidRDefault="00795ED6" w:rsidP="008660AD">
            <w:pPr>
              <w:pStyle w:val="Standard1"/>
            </w:pPr>
          </w:p>
        </w:tc>
      </w:tr>
      <w:tr w:rsidR="00795ED6" w14:paraId="00DC21B5" w14:textId="77777777" w:rsidTr="008660AD">
        <w:trPr>
          <w:trHeight w:val="465"/>
        </w:trPr>
        <w:tc>
          <w:tcPr>
            <w:tcW w:w="5495" w:type="dxa"/>
            <w:gridSpan w:val="3"/>
          </w:tcPr>
          <w:p w14:paraId="5265F50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2C7598C9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67313F0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7D0AB8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1B50ABD1" w14:textId="77777777" w:rsidR="00795ED6" w:rsidRDefault="00795ED6" w:rsidP="008660AD">
            <w:pPr>
              <w:pStyle w:val="Standard1"/>
            </w:pPr>
          </w:p>
        </w:tc>
      </w:tr>
      <w:tr w:rsidR="00795ED6" w14:paraId="61553393" w14:textId="77777777" w:rsidTr="008660AD">
        <w:trPr>
          <w:trHeight w:val="981"/>
        </w:trPr>
        <w:tc>
          <w:tcPr>
            <w:tcW w:w="1987" w:type="dxa"/>
            <w:gridSpan w:val="2"/>
          </w:tcPr>
          <w:p w14:paraId="1805D9C0" w14:textId="77777777" w:rsidR="00795ED6" w:rsidRDefault="00795ED6" w:rsidP="008660AD">
            <w:r>
              <w:t>Attendees:</w:t>
            </w:r>
          </w:p>
          <w:p w14:paraId="337F48AF" w14:textId="77777777" w:rsidR="00795ED6" w:rsidRDefault="00795ED6" w:rsidP="008660AD"/>
          <w:p w14:paraId="35142DD1" w14:textId="77777777" w:rsidR="00795ED6" w:rsidRDefault="00795ED6" w:rsidP="008660AD"/>
          <w:p w14:paraId="622E6AA7" w14:textId="77777777" w:rsidR="00795ED6" w:rsidRDefault="00795ED6" w:rsidP="008660AD"/>
          <w:p w14:paraId="29BE61F2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07C057D6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8F654D3" w14:textId="77777777" w:rsidR="00795ED6" w:rsidRDefault="00795ED6" w:rsidP="008660AD">
            <w:pPr>
              <w:pStyle w:val="Standard1"/>
            </w:pPr>
            <w:r>
              <w:t>Joyce Ashley Borla</w:t>
            </w:r>
          </w:p>
          <w:p w14:paraId="1D2129AD" w14:textId="77777777" w:rsidR="00795ED6" w:rsidRDefault="00795ED6" w:rsidP="008660AD">
            <w:pPr>
              <w:pStyle w:val="Standard1"/>
            </w:pPr>
            <w:r>
              <w:t>Arghawan Ghulam Siddiq</w:t>
            </w:r>
          </w:p>
          <w:p w14:paraId="1C48919D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706FD9E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523C581C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00D0F79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401784FA" w14:textId="77777777" w:rsidR="00795ED6" w:rsidRDefault="00795ED6" w:rsidP="008660AD">
            <w:pPr>
              <w:pStyle w:val="Standard1"/>
            </w:pPr>
          </w:p>
        </w:tc>
      </w:tr>
      <w:tr w:rsidR="00795ED6" w14:paraId="2E44C968" w14:textId="77777777" w:rsidTr="008660AD">
        <w:trPr>
          <w:trHeight w:val="68"/>
        </w:trPr>
        <w:tc>
          <w:tcPr>
            <w:tcW w:w="5495" w:type="dxa"/>
            <w:gridSpan w:val="3"/>
          </w:tcPr>
          <w:p w14:paraId="1CA8768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05D8EB7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6DCF2CAB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3FF18B8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30830ADF" w14:textId="77777777" w:rsidR="00795ED6" w:rsidRDefault="00795ED6" w:rsidP="008660AD">
            <w:pPr>
              <w:pStyle w:val="Standard1"/>
            </w:pPr>
          </w:p>
        </w:tc>
      </w:tr>
      <w:tr w:rsidR="00795ED6" w14:paraId="608B7693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EF5DB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EA310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F66EE2B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ACBDCA9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9DD0EBE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095C74E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0C04A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DBD62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74506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FCAB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1095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F909BF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CE7A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6F104BC8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F382E7E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7FC6AAF9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DE004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7DD55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2E49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83F1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9EF3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BB75F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D80E68D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A0F37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6751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06D17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EA1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526E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2292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F76CA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989F7" w14:textId="59B26126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E7AF0" w14:textId="6E8B8FB1" w:rsidR="00795ED6" w:rsidRDefault="00526D02" w:rsidP="008660AD">
            <w:pPr>
              <w:pStyle w:val="Standard1"/>
              <w:spacing w:before="120" w:after="120"/>
            </w:pPr>
            <w:r>
              <w:t>Finalize project status report 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F11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52B59" w14:textId="77777777" w:rsidR="00795ED6" w:rsidRDefault="00795ED6" w:rsidP="008660AD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CBD31" w14:textId="650CB47A" w:rsidR="00795ED6" w:rsidRDefault="00526D02" w:rsidP="008660AD">
            <w:pPr>
              <w:pStyle w:val="Standard1"/>
              <w:spacing w:before="120" w:after="120"/>
            </w:pPr>
            <w:r>
              <w:t>100</w:t>
            </w:r>
            <w:r w:rsidR="00795ED6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2BBB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665E8B77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076CC" w14:textId="388C8711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3D0F" w14:textId="04C380F1" w:rsidR="00795ED6" w:rsidRDefault="00526D02" w:rsidP="008660AD">
            <w:pPr>
              <w:pStyle w:val="Standard1"/>
              <w:spacing w:before="120" w:after="120"/>
            </w:pPr>
            <w:r>
              <w:t>Discuss which tasks need to be completed in sprint 6 for the first presentation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5573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EDE9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F623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79366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0B377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94526" w14:textId="2B45C739" w:rsidR="00795ED6" w:rsidRDefault="00795ED6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E9260" w14:textId="1B849F74" w:rsidR="00795ED6" w:rsidRDefault="00795ED6" w:rsidP="008660AD">
            <w:pPr>
              <w:pStyle w:val="Standard1"/>
              <w:spacing w:before="120" w:after="120"/>
            </w:pPr>
            <w:r>
              <w:t xml:space="preserve">Assign group tasks for Sprint </w:t>
            </w:r>
            <w:r w:rsidR="00526D02">
              <w:t>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2695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FB06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F470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552E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15F60AA5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F917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2B7AE" w14:textId="7B2E7CF3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12, 2023</w:t>
            </w:r>
          </w:p>
          <w:p w14:paraId="671D5D42" w14:textId="3209ABCD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3:00 PM</w:t>
            </w:r>
          </w:p>
          <w:p w14:paraId="6C8F9F04" w14:textId="383ED057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5CD447D3" w14:textId="3EAB9818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6 progress</w:t>
            </w:r>
          </w:p>
          <w:p w14:paraId="56D44EBB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9DD370C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26959C68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549DFB7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4BC54BE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6AFE2C9E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0296B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CEB4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B0C3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05267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1B030B86" w14:textId="77777777" w:rsidR="00795ED6" w:rsidRDefault="00795ED6" w:rsidP="00795ED6">
      <w:pPr>
        <w:rPr>
          <w:lang w:val="en-GB"/>
        </w:rPr>
      </w:pPr>
    </w:p>
    <w:p w14:paraId="461832C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3E35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86AD2"/>
    <w:rsid w:val="003D0276"/>
    <w:rsid w:val="003D2877"/>
    <w:rsid w:val="004070FC"/>
    <w:rsid w:val="00445966"/>
    <w:rsid w:val="00476EF0"/>
    <w:rsid w:val="004C7374"/>
    <w:rsid w:val="004E2405"/>
    <w:rsid w:val="00526D02"/>
    <w:rsid w:val="00534F83"/>
    <w:rsid w:val="00564447"/>
    <w:rsid w:val="005C44D4"/>
    <w:rsid w:val="005F3F0E"/>
    <w:rsid w:val="00631A35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95ED6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1C8D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A6162"/>
    <w:rsid w:val="00CD13BB"/>
    <w:rsid w:val="00D115B1"/>
    <w:rsid w:val="00D64A49"/>
    <w:rsid w:val="00D66AF9"/>
    <w:rsid w:val="00DA41A9"/>
    <w:rsid w:val="00DB269A"/>
    <w:rsid w:val="00DC6A63"/>
    <w:rsid w:val="00DE5F20"/>
    <w:rsid w:val="00E36262"/>
    <w:rsid w:val="00E56424"/>
    <w:rsid w:val="00E65727"/>
    <w:rsid w:val="00E8133F"/>
    <w:rsid w:val="00EA25B9"/>
    <w:rsid w:val="00EB0AEB"/>
    <w:rsid w:val="00F07F96"/>
    <w:rsid w:val="00F32699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2023-02-06T04:52:00Z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