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443"/>
        <w:gridCol w:w="1276"/>
        <w:gridCol w:w="992"/>
        <w:gridCol w:w="1234"/>
      </w:tblGrid>
      <w:tr w:rsidR="00835795" w14:paraId="11A9ABC2" w14:textId="77777777" w:rsidTr="00B02182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1CA329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43" w:type="dxa"/>
            <w:shd w:val="pct10" w:color="auto" w:fill="auto"/>
          </w:tcPr>
          <w:p w14:paraId="3A7CA789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5B3412E7" w14:textId="77777777" w:rsidR="00835795" w:rsidRDefault="00835795">
            <w:pPr>
              <w:pStyle w:val="Standard1"/>
            </w:pPr>
          </w:p>
        </w:tc>
        <w:tc>
          <w:tcPr>
            <w:tcW w:w="992" w:type="dxa"/>
            <w:shd w:val="pct10" w:color="auto" w:fill="auto"/>
          </w:tcPr>
          <w:p w14:paraId="77C6037A" w14:textId="77777777" w:rsidR="00835795" w:rsidRDefault="00835795">
            <w:pPr>
              <w:pStyle w:val="Standard1"/>
            </w:pPr>
          </w:p>
        </w:tc>
        <w:tc>
          <w:tcPr>
            <w:tcW w:w="1234" w:type="dxa"/>
            <w:shd w:val="pct10" w:color="auto" w:fill="auto"/>
          </w:tcPr>
          <w:p w14:paraId="02805E2E" w14:textId="77777777" w:rsidR="00835795" w:rsidRDefault="00835795">
            <w:pPr>
              <w:pStyle w:val="Standard1"/>
            </w:pPr>
          </w:p>
        </w:tc>
      </w:tr>
      <w:tr w:rsidR="00835795" w14:paraId="5BAF0207" w14:textId="77777777" w:rsidTr="00B02182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352EE8ED" w14:textId="286161BB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4C0049">
              <w:rPr>
                <w:b/>
                <w:sz w:val="40"/>
              </w:rPr>
              <w:t>20</w:t>
            </w:r>
          </w:p>
        </w:tc>
        <w:tc>
          <w:tcPr>
            <w:tcW w:w="3508" w:type="dxa"/>
            <w:shd w:val="pct10" w:color="auto" w:fill="auto"/>
          </w:tcPr>
          <w:p w14:paraId="63AAA676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24C0D8F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54FEB8D" w14:textId="27941B1C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</w:t>
            </w:r>
            <w:r w:rsidR="005478AB">
              <w:rPr>
                <w:b/>
                <w:sz w:val="36"/>
                <w:szCs w:val="36"/>
              </w:rPr>
              <w:t xml:space="preserve"> </w:t>
            </w:r>
            <w:r w:rsidRPr="00A245F2">
              <w:rPr>
                <w:b/>
                <w:sz w:val="36"/>
                <w:szCs w:val="36"/>
              </w:rPr>
              <w:t>#</w:t>
            </w:r>
            <w:r w:rsidR="005478AB">
              <w:rPr>
                <w:b/>
                <w:sz w:val="36"/>
                <w:szCs w:val="36"/>
              </w:rPr>
              <w:t>4</w:t>
            </w:r>
          </w:p>
          <w:p w14:paraId="360C2AB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BCF3B39" w14:textId="788E4E74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194275">
              <w:rPr>
                <w:b/>
                <w:sz w:val="24"/>
              </w:rPr>
              <w:t xml:space="preserve"> 2022/10/05</w:t>
            </w:r>
            <w:r>
              <w:rPr>
                <w:b/>
                <w:sz w:val="24"/>
              </w:rPr>
              <w:t xml:space="preserve">                                              Time:</w:t>
            </w:r>
            <w:r w:rsidR="008A18EF">
              <w:rPr>
                <w:b/>
                <w:sz w:val="24"/>
              </w:rPr>
              <w:t xml:space="preserve"> 4:00 PM</w:t>
            </w:r>
          </w:p>
          <w:p w14:paraId="281FA88A" w14:textId="54DCD444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A18EF">
              <w:rPr>
                <w:b/>
                <w:sz w:val="24"/>
              </w:rPr>
              <w:t xml:space="preserve"> Virtual (Discord)</w:t>
            </w:r>
          </w:p>
        </w:tc>
        <w:tc>
          <w:tcPr>
            <w:tcW w:w="1443" w:type="dxa"/>
            <w:shd w:val="pct10" w:color="auto" w:fill="auto"/>
          </w:tcPr>
          <w:p w14:paraId="61917DC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592948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92" w:type="dxa"/>
            <w:shd w:val="pct10" w:color="auto" w:fill="auto"/>
          </w:tcPr>
          <w:p w14:paraId="0359E8F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34" w:type="dxa"/>
            <w:shd w:val="pct10" w:color="auto" w:fill="auto"/>
          </w:tcPr>
          <w:p w14:paraId="2B4A723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0B995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2059842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783AB8A4" w14:textId="77777777" w:rsidTr="00B02182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63EDAFAA" w14:textId="77777777" w:rsidR="00835795" w:rsidRDefault="00835795">
            <w:pPr>
              <w:pStyle w:val="Standard1"/>
            </w:pPr>
          </w:p>
        </w:tc>
        <w:tc>
          <w:tcPr>
            <w:tcW w:w="1443" w:type="dxa"/>
            <w:tcBorders>
              <w:bottom w:val="double" w:sz="6" w:space="0" w:color="auto"/>
            </w:tcBorders>
            <w:shd w:val="pct10" w:color="auto" w:fill="auto"/>
          </w:tcPr>
          <w:p w14:paraId="307906E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2E0A3584" w14:textId="77777777" w:rsidR="00835795" w:rsidRDefault="00835795">
            <w:pPr>
              <w:pStyle w:val="Standard1"/>
            </w:pPr>
          </w:p>
        </w:tc>
        <w:tc>
          <w:tcPr>
            <w:tcW w:w="992" w:type="dxa"/>
            <w:tcBorders>
              <w:bottom w:val="double" w:sz="6" w:space="0" w:color="auto"/>
            </w:tcBorders>
            <w:shd w:val="pct10" w:color="auto" w:fill="auto"/>
          </w:tcPr>
          <w:p w14:paraId="58B3D6E1" w14:textId="77777777" w:rsidR="00835795" w:rsidRDefault="00835795">
            <w:pPr>
              <w:pStyle w:val="Standard1"/>
            </w:pPr>
          </w:p>
        </w:tc>
        <w:tc>
          <w:tcPr>
            <w:tcW w:w="1234" w:type="dxa"/>
            <w:tcBorders>
              <w:bottom w:val="double" w:sz="6" w:space="0" w:color="auto"/>
            </w:tcBorders>
            <w:shd w:val="pct10" w:color="auto" w:fill="auto"/>
          </w:tcPr>
          <w:p w14:paraId="06474BFC" w14:textId="77777777" w:rsidR="00835795" w:rsidRDefault="00835795">
            <w:pPr>
              <w:pStyle w:val="Standard1"/>
            </w:pPr>
          </w:p>
        </w:tc>
      </w:tr>
      <w:tr w:rsidR="00835795" w14:paraId="54551BCF" w14:textId="77777777" w:rsidTr="00B02182">
        <w:trPr>
          <w:trHeight w:val="465"/>
        </w:trPr>
        <w:tc>
          <w:tcPr>
            <w:tcW w:w="5495" w:type="dxa"/>
            <w:gridSpan w:val="3"/>
          </w:tcPr>
          <w:p w14:paraId="7FCA7152" w14:textId="77777777" w:rsidR="00835795" w:rsidRDefault="00835795">
            <w:pPr>
              <w:pStyle w:val="Standard1"/>
            </w:pPr>
          </w:p>
        </w:tc>
        <w:tc>
          <w:tcPr>
            <w:tcW w:w="1443" w:type="dxa"/>
          </w:tcPr>
          <w:p w14:paraId="146A5FD6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EB50C2" w14:textId="77777777" w:rsidR="00835795" w:rsidRDefault="00835795">
            <w:pPr>
              <w:pStyle w:val="Standard1"/>
            </w:pPr>
          </w:p>
        </w:tc>
        <w:tc>
          <w:tcPr>
            <w:tcW w:w="992" w:type="dxa"/>
          </w:tcPr>
          <w:p w14:paraId="11860F47" w14:textId="77777777" w:rsidR="00835795" w:rsidRDefault="00835795">
            <w:pPr>
              <w:pStyle w:val="Standard1"/>
            </w:pPr>
          </w:p>
        </w:tc>
        <w:tc>
          <w:tcPr>
            <w:tcW w:w="1234" w:type="dxa"/>
          </w:tcPr>
          <w:p w14:paraId="5F04C060" w14:textId="77777777" w:rsidR="00835795" w:rsidRDefault="00835795">
            <w:pPr>
              <w:pStyle w:val="Standard1"/>
            </w:pPr>
          </w:p>
        </w:tc>
      </w:tr>
      <w:tr w:rsidR="00835795" w14:paraId="1717DB54" w14:textId="77777777" w:rsidTr="00B02182">
        <w:trPr>
          <w:trHeight w:val="981"/>
        </w:trPr>
        <w:tc>
          <w:tcPr>
            <w:tcW w:w="1987" w:type="dxa"/>
            <w:gridSpan w:val="2"/>
          </w:tcPr>
          <w:p w14:paraId="6018B47B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795DDAD6" w14:textId="77777777" w:rsidR="00194275" w:rsidRDefault="00194275" w:rsidP="00194275">
            <w:pPr>
              <w:pStyle w:val="Standard1"/>
            </w:pPr>
            <w:r>
              <w:t xml:space="preserve">Team member 1:  James Tory </w:t>
            </w:r>
          </w:p>
          <w:p w14:paraId="20A13A48" w14:textId="77777777" w:rsidR="00194275" w:rsidRDefault="00194275" w:rsidP="00194275">
            <w:pPr>
              <w:pStyle w:val="Standard1"/>
            </w:pPr>
            <w:r>
              <w:t xml:space="preserve">Team member 2: Joyce Borla </w:t>
            </w:r>
          </w:p>
          <w:p w14:paraId="64459D6B" w14:textId="77777777" w:rsidR="00194275" w:rsidRDefault="00194275" w:rsidP="00194275">
            <w:pPr>
              <w:pStyle w:val="Standard1"/>
            </w:pPr>
            <w:r>
              <w:t>Team member 3: Arghawan Siddiq</w:t>
            </w:r>
          </w:p>
          <w:p w14:paraId="0481633D" w14:textId="5DB4F3BA" w:rsidR="00835795" w:rsidRDefault="00194275" w:rsidP="00194275">
            <w:pPr>
              <w:pStyle w:val="Standard1"/>
            </w:pPr>
            <w:r>
              <w:t>Team member 4: Emmanuel Ko</w:t>
            </w:r>
          </w:p>
        </w:tc>
        <w:tc>
          <w:tcPr>
            <w:tcW w:w="1443" w:type="dxa"/>
          </w:tcPr>
          <w:p w14:paraId="72C8C49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1B2AE638" w14:textId="77777777" w:rsidR="00835795" w:rsidRDefault="00835795">
            <w:pPr>
              <w:pStyle w:val="Standard1"/>
            </w:pPr>
          </w:p>
        </w:tc>
        <w:tc>
          <w:tcPr>
            <w:tcW w:w="992" w:type="dxa"/>
          </w:tcPr>
          <w:p w14:paraId="57CEB481" w14:textId="77777777" w:rsidR="00835795" w:rsidRDefault="00835795">
            <w:pPr>
              <w:pStyle w:val="Standard1"/>
            </w:pPr>
          </w:p>
        </w:tc>
        <w:tc>
          <w:tcPr>
            <w:tcW w:w="1234" w:type="dxa"/>
          </w:tcPr>
          <w:p w14:paraId="2FEFA19D" w14:textId="77777777" w:rsidR="00835795" w:rsidRDefault="00835795">
            <w:pPr>
              <w:pStyle w:val="Standard1"/>
            </w:pPr>
          </w:p>
        </w:tc>
      </w:tr>
      <w:bookmarkEnd w:id="3"/>
      <w:tr w:rsidR="00835795" w14:paraId="3E0C2DDF" w14:textId="77777777" w:rsidTr="00B02182">
        <w:trPr>
          <w:trHeight w:val="68"/>
        </w:trPr>
        <w:tc>
          <w:tcPr>
            <w:tcW w:w="5495" w:type="dxa"/>
            <w:gridSpan w:val="3"/>
          </w:tcPr>
          <w:p w14:paraId="0945F073" w14:textId="77777777" w:rsidR="00835795" w:rsidRDefault="00835795">
            <w:pPr>
              <w:pStyle w:val="Standard1"/>
            </w:pPr>
          </w:p>
        </w:tc>
        <w:tc>
          <w:tcPr>
            <w:tcW w:w="1443" w:type="dxa"/>
          </w:tcPr>
          <w:p w14:paraId="5B261177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5E78EA14" w14:textId="77777777" w:rsidR="00835795" w:rsidRDefault="00835795">
            <w:pPr>
              <w:pStyle w:val="Standard1"/>
            </w:pPr>
          </w:p>
        </w:tc>
        <w:tc>
          <w:tcPr>
            <w:tcW w:w="992" w:type="dxa"/>
          </w:tcPr>
          <w:p w14:paraId="5FB8F806" w14:textId="77777777" w:rsidR="00835795" w:rsidRDefault="00835795">
            <w:pPr>
              <w:pStyle w:val="Standard1"/>
            </w:pPr>
          </w:p>
        </w:tc>
        <w:tc>
          <w:tcPr>
            <w:tcW w:w="1234" w:type="dxa"/>
          </w:tcPr>
          <w:p w14:paraId="560FFA8F" w14:textId="77777777" w:rsidR="00835795" w:rsidRDefault="00835795">
            <w:pPr>
              <w:pStyle w:val="Standard1"/>
            </w:pPr>
          </w:p>
        </w:tc>
      </w:tr>
      <w:tr w:rsidR="00835795" w14:paraId="4AED2692" w14:textId="77777777" w:rsidTr="00B02182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4488964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4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DCBC92D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F182F7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39F96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34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C20A1D4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6CB16E3E" w14:textId="77777777" w:rsidTr="00B0218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ED7FBE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4A4130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3ABE0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D57742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CF25F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60FB06B8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3DA361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1942EF4F" w14:textId="77777777" w:rsidTr="00B0218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F2E97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B509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207752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7ED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6A1F59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416169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3AAC9503" w14:textId="77777777" w:rsidTr="00B0218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36E5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C9B68" w14:textId="6B8C93C3" w:rsidR="00835795" w:rsidRDefault="005D1402" w:rsidP="00F44F3A">
            <w:pPr>
              <w:pStyle w:val="Standard1"/>
              <w:spacing w:before="120" w:after="120"/>
            </w:pPr>
            <w:r>
              <w:t>Discussed progress on assigned sprint 2 tasks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B2A72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C3F3E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7122F0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61D3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C064CF" w14:textId="77777777" w:rsidTr="00B0218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D647E" w14:textId="5F9D6C3C" w:rsidR="00835795" w:rsidRDefault="00835795" w:rsidP="00F44F3A">
            <w:pPr>
              <w:pStyle w:val="Standard1"/>
              <w:spacing w:before="120" w:after="120"/>
            </w:pPr>
            <w:r>
              <w:t xml:space="preserve">Item # </w:t>
            </w:r>
            <w:r w:rsidR="005D1402">
              <w:t xml:space="preserve">1 </w:t>
            </w:r>
            <w:r w:rsidR="0024442F">
              <w:t>–</w:t>
            </w:r>
            <w:r w:rsidR="005D1402">
              <w:t xml:space="preserve"> </w:t>
            </w:r>
            <w:r w:rsidR="0024442F">
              <w:t>Project Plan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4E56E" w14:textId="3247BEA1" w:rsidR="00835795" w:rsidRDefault="001D0D48" w:rsidP="00F44F3A">
            <w:pPr>
              <w:pStyle w:val="Standard1"/>
              <w:spacing w:before="120" w:after="120"/>
            </w:pPr>
            <w:r>
              <w:t xml:space="preserve">Clarified work required for </w:t>
            </w:r>
            <w:r w:rsidR="006F2209">
              <w:t>plan tasks (RAM, reporting)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27484" w14:textId="582417E8" w:rsidR="00835795" w:rsidRDefault="006F2209" w:rsidP="00F44F3A">
            <w:pPr>
              <w:pStyle w:val="Standard1"/>
              <w:spacing w:before="120" w:after="120"/>
            </w:pPr>
            <w:r>
              <w:t>Joyce</w:t>
            </w:r>
            <w:r w:rsidR="00A63200">
              <w:t xml:space="preserve"> Borla</w:t>
            </w:r>
            <w:r>
              <w:t>, Emmanuel</w:t>
            </w:r>
            <w:r w:rsidR="00A63200">
              <w:t xml:space="preserve"> Ko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FCD7B4" w14:textId="3F1A0EAB" w:rsidR="00835795" w:rsidRDefault="006F2209" w:rsidP="00F44F3A">
            <w:pPr>
              <w:pStyle w:val="Standard1"/>
              <w:spacing w:before="120" w:after="120"/>
            </w:pPr>
            <w:r>
              <w:t>2022/1</w:t>
            </w:r>
            <w:r w:rsidR="00F11109">
              <w:t>0</w:t>
            </w:r>
            <w:r>
              <w:t>/</w:t>
            </w:r>
            <w:r w:rsidR="00F11109">
              <w:t>11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EBCFAA" w14:textId="7E0A32B5" w:rsidR="00835795" w:rsidRDefault="00152DC0" w:rsidP="00F44F3A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8A53DF" w14:textId="3ED87529" w:rsidR="00835795" w:rsidRDefault="00F045AB" w:rsidP="00F44F3A">
            <w:pPr>
              <w:pStyle w:val="Standard1"/>
              <w:spacing w:before="120" w:after="120"/>
            </w:pPr>
            <w:r>
              <w:t>2022/10/05</w:t>
            </w:r>
          </w:p>
        </w:tc>
      </w:tr>
      <w:tr w:rsidR="00835795" w14:paraId="0A3FCD85" w14:textId="77777777" w:rsidTr="00B0218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82807" w14:textId="09AAB11F" w:rsidR="00835795" w:rsidRDefault="00835795" w:rsidP="00136D2C">
            <w:pPr>
              <w:pStyle w:val="Standard1"/>
              <w:spacing w:before="120" w:after="120"/>
            </w:pPr>
            <w:r>
              <w:t xml:space="preserve">Item # </w:t>
            </w:r>
            <w:r w:rsidR="005F6252">
              <w:t>3 – Team Charter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44B52" w14:textId="15B01E79" w:rsidR="00835795" w:rsidRDefault="00DA7A7C" w:rsidP="00F44F3A">
            <w:pPr>
              <w:pStyle w:val="Standard1"/>
              <w:spacing w:before="120" w:after="120"/>
            </w:pPr>
            <w:r>
              <w:t xml:space="preserve">Discussed project scope, team empowerment, </w:t>
            </w:r>
            <w:r w:rsidR="00FE132E">
              <w:t>and team operations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DA33CD" w14:textId="6AC850CC" w:rsidR="00835795" w:rsidRDefault="00B73335" w:rsidP="00F44F3A">
            <w:pPr>
              <w:pStyle w:val="Standard1"/>
              <w:spacing w:before="120" w:after="120"/>
            </w:pPr>
            <w:r>
              <w:t>Arghawan</w:t>
            </w:r>
            <w:r w:rsidR="00A63200">
              <w:t xml:space="preserve"> Siddiq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1FCFE" w14:textId="15829206" w:rsidR="00835795" w:rsidRDefault="00B73335" w:rsidP="00F44F3A">
            <w:pPr>
              <w:pStyle w:val="Standard1"/>
              <w:spacing w:before="120" w:after="120"/>
            </w:pPr>
            <w:r>
              <w:t>2022/1</w:t>
            </w:r>
            <w:r w:rsidR="00F11109">
              <w:t>0</w:t>
            </w:r>
            <w:r>
              <w:t>/1</w:t>
            </w:r>
            <w:r w:rsidR="00F11109"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53549F" w14:textId="57FAA49B" w:rsidR="00835795" w:rsidRDefault="00B73335" w:rsidP="00F44F3A">
            <w:pPr>
              <w:pStyle w:val="Standard1"/>
              <w:spacing w:before="120" w:after="120"/>
            </w:pPr>
            <w:r>
              <w:t>25%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E22203" w14:textId="0AD45106" w:rsidR="00835795" w:rsidRDefault="00B73335" w:rsidP="00F44F3A">
            <w:pPr>
              <w:pStyle w:val="Standard1"/>
              <w:spacing w:before="120" w:after="120"/>
            </w:pPr>
            <w:r>
              <w:t>2022/10/05</w:t>
            </w:r>
          </w:p>
        </w:tc>
      </w:tr>
      <w:tr w:rsidR="00835795" w14:paraId="6317ECC8" w14:textId="77777777" w:rsidTr="00B0218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BC27AE" w14:textId="20BB31EE" w:rsidR="00835795" w:rsidRDefault="00835795" w:rsidP="00136D2C">
            <w:pPr>
              <w:pStyle w:val="Standard1"/>
              <w:spacing w:before="120" w:after="120"/>
            </w:pPr>
            <w:r>
              <w:t xml:space="preserve">Item # </w:t>
            </w:r>
            <w:r w:rsidR="005F6252">
              <w:t>3 – Product Backlog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4B192C" w14:textId="3D855F17" w:rsidR="00835795" w:rsidRDefault="0009178C" w:rsidP="00F44F3A">
            <w:pPr>
              <w:pStyle w:val="Standard1"/>
              <w:spacing w:before="120" w:after="120"/>
            </w:pPr>
            <w:r>
              <w:t>Added additional user stories</w:t>
            </w:r>
            <w:r w:rsidR="00057D06">
              <w:t>. Discussed backlog item priority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119A75" w14:textId="5A3CF220" w:rsidR="00835795" w:rsidRDefault="00057D06" w:rsidP="00F44F3A">
            <w:pPr>
              <w:pStyle w:val="Standard1"/>
              <w:spacing w:before="120" w:after="120"/>
            </w:pPr>
            <w:r>
              <w:t>James</w:t>
            </w:r>
            <w:r w:rsidR="00A63200">
              <w:t xml:space="preserve"> Tory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3C72" w14:textId="6CB2379B" w:rsidR="00835795" w:rsidRDefault="00057D06" w:rsidP="00F44F3A">
            <w:pPr>
              <w:pStyle w:val="Standard1"/>
              <w:spacing w:before="120" w:after="120"/>
            </w:pPr>
            <w:r>
              <w:t>2022/10/09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9E8EE6" w14:textId="27BCB307" w:rsidR="00835795" w:rsidRDefault="00057D06" w:rsidP="00F44F3A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DCD658" w14:textId="2D8278B5" w:rsidR="00835795" w:rsidRDefault="00057D06" w:rsidP="00F44F3A">
            <w:pPr>
              <w:pStyle w:val="Standard1"/>
              <w:spacing w:before="120" w:after="120"/>
            </w:pPr>
            <w:r>
              <w:t>2022/10/05</w:t>
            </w:r>
          </w:p>
        </w:tc>
      </w:tr>
      <w:tr w:rsidR="00835795" w14:paraId="18377445" w14:textId="77777777" w:rsidTr="00B02182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3B22A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6B23F" w14:textId="2D5CDA5B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802CF6">
              <w:t xml:space="preserve"> 2022/10/11</w:t>
            </w:r>
          </w:p>
          <w:p w14:paraId="7E61158A" w14:textId="6409F597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802CF6">
              <w:t>3:00 PM</w:t>
            </w:r>
          </w:p>
          <w:p w14:paraId="6D845C98" w14:textId="6765CDC0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802CF6">
              <w:t xml:space="preserve"> Virtual (Discord)</w:t>
            </w:r>
          </w:p>
          <w:p w14:paraId="09E13107" w14:textId="71292E41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B02182">
              <w:t>Review completed work to see if any final changes are required</w:t>
            </w:r>
          </w:p>
          <w:p w14:paraId="1F228C1F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FF98D50" w14:textId="77777777" w:rsidR="00BC255E" w:rsidRDefault="00BC255E" w:rsidP="00BC255E">
            <w:pPr>
              <w:rPr>
                <w:lang w:val="en-GB"/>
              </w:rPr>
            </w:pPr>
            <w:r>
              <w:rPr>
                <w:lang w:val="en-GB"/>
              </w:rPr>
              <w:t>Team member 1: James Tory</w:t>
            </w:r>
          </w:p>
          <w:p w14:paraId="13AF0A36" w14:textId="77777777" w:rsidR="00BC255E" w:rsidRDefault="00BC255E" w:rsidP="00BC255E">
            <w:pPr>
              <w:rPr>
                <w:lang w:val="en-GB"/>
              </w:rPr>
            </w:pPr>
            <w:r>
              <w:rPr>
                <w:lang w:val="en-GB"/>
              </w:rPr>
              <w:t>Team member 2: Joyce Borla</w:t>
            </w:r>
          </w:p>
          <w:p w14:paraId="3D276C6B" w14:textId="77777777" w:rsidR="00BC255E" w:rsidRDefault="00BC255E" w:rsidP="00BC255E">
            <w:pPr>
              <w:rPr>
                <w:lang w:val="en-GB"/>
              </w:rPr>
            </w:pPr>
            <w:r>
              <w:rPr>
                <w:lang w:val="en-GB"/>
              </w:rPr>
              <w:t>Team member 3: Arghawan Siddiq</w:t>
            </w:r>
          </w:p>
          <w:p w14:paraId="2C77248E" w14:textId="77777777" w:rsidR="00BC255E" w:rsidRDefault="00BC255E" w:rsidP="00BC255E">
            <w:pPr>
              <w:rPr>
                <w:lang w:val="en-GB"/>
              </w:rPr>
            </w:pPr>
            <w:r>
              <w:rPr>
                <w:lang w:val="en-GB"/>
              </w:rPr>
              <w:t>Team member 4: Emmanuel Ko</w:t>
            </w:r>
          </w:p>
          <w:p w14:paraId="4366DBE1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0E2EB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3E6F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61926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AB4D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22743357" w14:textId="77777777" w:rsidR="007C0B2F" w:rsidRDefault="007C0B2F" w:rsidP="0016291E">
      <w:pPr>
        <w:rPr>
          <w:lang w:val="en-GB"/>
        </w:rPr>
      </w:pPr>
    </w:p>
    <w:p w14:paraId="1CD13E2B" w14:textId="77777777" w:rsidR="00BC255E" w:rsidRDefault="00BC255E" w:rsidP="0016291E">
      <w:pPr>
        <w:rPr>
          <w:lang w:val="en-GB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443"/>
        <w:gridCol w:w="1276"/>
        <w:gridCol w:w="992"/>
        <w:gridCol w:w="1234"/>
      </w:tblGrid>
      <w:tr w:rsidR="00B02182" w14:paraId="4A1C3389" w14:textId="77777777" w:rsidTr="00092F18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7EA1FF1" w14:textId="77777777" w:rsidR="00B02182" w:rsidRDefault="00B02182" w:rsidP="00092F18">
            <w:pPr>
              <w:pStyle w:val="Standard1"/>
            </w:pPr>
          </w:p>
        </w:tc>
        <w:tc>
          <w:tcPr>
            <w:tcW w:w="1443" w:type="dxa"/>
            <w:shd w:val="pct10" w:color="auto" w:fill="auto"/>
          </w:tcPr>
          <w:p w14:paraId="7BD84DF1" w14:textId="77777777" w:rsidR="00B02182" w:rsidRDefault="00B02182" w:rsidP="00092F18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4331E3F" w14:textId="77777777" w:rsidR="00B02182" w:rsidRDefault="00B02182" w:rsidP="00092F18">
            <w:pPr>
              <w:pStyle w:val="Standard1"/>
            </w:pPr>
          </w:p>
        </w:tc>
        <w:tc>
          <w:tcPr>
            <w:tcW w:w="992" w:type="dxa"/>
            <w:shd w:val="pct10" w:color="auto" w:fill="auto"/>
          </w:tcPr>
          <w:p w14:paraId="281C2EEE" w14:textId="77777777" w:rsidR="00B02182" w:rsidRDefault="00B02182" w:rsidP="00092F18">
            <w:pPr>
              <w:pStyle w:val="Standard1"/>
            </w:pPr>
          </w:p>
        </w:tc>
        <w:tc>
          <w:tcPr>
            <w:tcW w:w="1234" w:type="dxa"/>
            <w:shd w:val="pct10" w:color="auto" w:fill="auto"/>
          </w:tcPr>
          <w:p w14:paraId="5C412458" w14:textId="77777777" w:rsidR="00B02182" w:rsidRDefault="00B02182" w:rsidP="00092F18">
            <w:pPr>
              <w:pStyle w:val="Standard1"/>
            </w:pPr>
          </w:p>
        </w:tc>
      </w:tr>
      <w:tr w:rsidR="00B02182" w14:paraId="2A9F2950" w14:textId="77777777" w:rsidTr="00092F18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36F1FA5E" w14:textId="77777777" w:rsidR="00B02182" w:rsidRDefault="00B02182" w:rsidP="00092F18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20</w:t>
            </w:r>
          </w:p>
        </w:tc>
        <w:tc>
          <w:tcPr>
            <w:tcW w:w="3508" w:type="dxa"/>
            <w:shd w:val="pct10" w:color="auto" w:fill="auto"/>
          </w:tcPr>
          <w:p w14:paraId="7C1EBBB1" w14:textId="77777777" w:rsidR="00B02182" w:rsidRPr="00A245F2" w:rsidRDefault="00B02182" w:rsidP="00092F18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42136372" w14:textId="77777777" w:rsidR="00B02182" w:rsidRPr="00A245F2" w:rsidRDefault="00B02182" w:rsidP="00092F18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7CDAE6D9" w14:textId="24E19796" w:rsidR="00B02182" w:rsidRPr="00A245F2" w:rsidRDefault="00B02182" w:rsidP="00092F18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A245F2">
              <w:rPr>
                <w:b/>
                <w:sz w:val="36"/>
                <w:szCs w:val="36"/>
              </w:rPr>
              <w:t>#</w:t>
            </w:r>
            <w:r>
              <w:rPr>
                <w:b/>
                <w:sz w:val="36"/>
                <w:szCs w:val="36"/>
              </w:rPr>
              <w:t>5</w:t>
            </w:r>
          </w:p>
          <w:p w14:paraId="74D71C3F" w14:textId="77777777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B63A22E" w14:textId="61FA6222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2022/1</w:t>
            </w:r>
            <w:r w:rsidR="005B424B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/</w:t>
            </w:r>
            <w:r w:rsidR="005B424B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                                              Time: </w:t>
            </w:r>
            <w:r w:rsidR="005B424B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:00 PM</w:t>
            </w:r>
          </w:p>
          <w:p w14:paraId="3851C44F" w14:textId="77777777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Virtual (Discord)</w:t>
            </w:r>
          </w:p>
        </w:tc>
        <w:tc>
          <w:tcPr>
            <w:tcW w:w="1443" w:type="dxa"/>
            <w:shd w:val="pct10" w:color="auto" w:fill="auto"/>
          </w:tcPr>
          <w:p w14:paraId="33E4DF72" w14:textId="77777777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6E5CDC99" w14:textId="77777777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92" w:type="dxa"/>
            <w:shd w:val="pct10" w:color="auto" w:fill="auto"/>
          </w:tcPr>
          <w:p w14:paraId="7B87BEA8" w14:textId="77777777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34" w:type="dxa"/>
            <w:shd w:val="pct10" w:color="auto" w:fill="auto"/>
          </w:tcPr>
          <w:p w14:paraId="21AA3496" w14:textId="77777777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9B01438" w14:textId="77777777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30464E4" w14:textId="77777777" w:rsidR="00B02182" w:rsidRDefault="00B02182" w:rsidP="00092F18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B02182" w14:paraId="470A3F54" w14:textId="77777777" w:rsidTr="00092F18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3700BB87" w14:textId="77777777" w:rsidR="00B02182" w:rsidRDefault="00B02182" w:rsidP="00092F18">
            <w:pPr>
              <w:pStyle w:val="Standard1"/>
            </w:pPr>
          </w:p>
        </w:tc>
        <w:tc>
          <w:tcPr>
            <w:tcW w:w="1443" w:type="dxa"/>
            <w:tcBorders>
              <w:bottom w:val="double" w:sz="6" w:space="0" w:color="auto"/>
            </w:tcBorders>
            <w:shd w:val="pct10" w:color="auto" w:fill="auto"/>
          </w:tcPr>
          <w:p w14:paraId="3226FF3D" w14:textId="77777777" w:rsidR="00B02182" w:rsidRDefault="00B02182" w:rsidP="00092F18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1D1A8ECB" w14:textId="77777777" w:rsidR="00B02182" w:rsidRDefault="00B02182" w:rsidP="00092F18">
            <w:pPr>
              <w:pStyle w:val="Standard1"/>
            </w:pPr>
          </w:p>
        </w:tc>
        <w:tc>
          <w:tcPr>
            <w:tcW w:w="992" w:type="dxa"/>
            <w:tcBorders>
              <w:bottom w:val="double" w:sz="6" w:space="0" w:color="auto"/>
            </w:tcBorders>
            <w:shd w:val="pct10" w:color="auto" w:fill="auto"/>
          </w:tcPr>
          <w:p w14:paraId="1EE4CE1A" w14:textId="77777777" w:rsidR="00B02182" w:rsidRDefault="00B02182" w:rsidP="00092F18">
            <w:pPr>
              <w:pStyle w:val="Standard1"/>
            </w:pPr>
          </w:p>
        </w:tc>
        <w:tc>
          <w:tcPr>
            <w:tcW w:w="1234" w:type="dxa"/>
            <w:tcBorders>
              <w:bottom w:val="double" w:sz="6" w:space="0" w:color="auto"/>
            </w:tcBorders>
            <w:shd w:val="pct10" w:color="auto" w:fill="auto"/>
          </w:tcPr>
          <w:p w14:paraId="4AC37271" w14:textId="77777777" w:rsidR="00B02182" w:rsidRDefault="00B02182" w:rsidP="00092F18">
            <w:pPr>
              <w:pStyle w:val="Standard1"/>
            </w:pPr>
          </w:p>
        </w:tc>
      </w:tr>
      <w:tr w:rsidR="00B02182" w14:paraId="5865EA18" w14:textId="77777777" w:rsidTr="00092F18">
        <w:trPr>
          <w:trHeight w:val="465"/>
        </w:trPr>
        <w:tc>
          <w:tcPr>
            <w:tcW w:w="5495" w:type="dxa"/>
            <w:gridSpan w:val="3"/>
          </w:tcPr>
          <w:p w14:paraId="6F2C5108" w14:textId="77777777" w:rsidR="00B02182" w:rsidRDefault="00B02182" w:rsidP="00092F18">
            <w:pPr>
              <w:pStyle w:val="Standard1"/>
            </w:pPr>
          </w:p>
        </w:tc>
        <w:tc>
          <w:tcPr>
            <w:tcW w:w="1443" w:type="dxa"/>
          </w:tcPr>
          <w:p w14:paraId="122D7FBE" w14:textId="77777777" w:rsidR="00B02182" w:rsidRDefault="00B02182" w:rsidP="00092F18">
            <w:pPr>
              <w:pStyle w:val="Standard1"/>
            </w:pPr>
          </w:p>
        </w:tc>
        <w:tc>
          <w:tcPr>
            <w:tcW w:w="1276" w:type="dxa"/>
          </w:tcPr>
          <w:p w14:paraId="768A5BC9" w14:textId="77777777" w:rsidR="00B02182" w:rsidRDefault="00B02182" w:rsidP="00092F18">
            <w:pPr>
              <w:pStyle w:val="Standard1"/>
            </w:pPr>
          </w:p>
        </w:tc>
        <w:tc>
          <w:tcPr>
            <w:tcW w:w="992" w:type="dxa"/>
          </w:tcPr>
          <w:p w14:paraId="34F01DF7" w14:textId="77777777" w:rsidR="00B02182" w:rsidRDefault="00B02182" w:rsidP="00092F18">
            <w:pPr>
              <w:pStyle w:val="Standard1"/>
            </w:pPr>
          </w:p>
        </w:tc>
        <w:tc>
          <w:tcPr>
            <w:tcW w:w="1234" w:type="dxa"/>
          </w:tcPr>
          <w:p w14:paraId="7ABA4E97" w14:textId="77777777" w:rsidR="00B02182" w:rsidRDefault="00B02182" w:rsidP="00092F18">
            <w:pPr>
              <w:pStyle w:val="Standard1"/>
            </w:pPr>
          </w:p>
        </w:tc>
      </w:tr>
      <w:tr w:rsidR="00B02182" w14:paraId="227DF049" w14:textId="77777777" w:rsidTr="00092F18">
        <w:trPr>
          <w:trHeight w:val="981"/>
        </w:trPr>
        <w:tc>
          <w:tcPr>
            <w:tcW w:w="1987" w:type="dxa"/>
            <w:gridSpan w:val="2"/>
          </w:tcPr>
          <w:p w14:paraId="58D282A5" w14:textId="77777777" w:rsidR="00B02182" w:rsidRDefault="00B02182" w:rsidP="00092F18">
            <w:r>
              <w:t>Attendees:</w:t>
            </w:r>
          </w:p>
        </w:tc>
        <w:tc>
          <w:tcPr>
            <w:tcW w:w="3508" w:type="dxa"/>
          </w:tcPr>
          <w:p w14:paraId="1EEACB4F" w14:textId="77777777" w:rsidR="00B02182" w:rsidRDefault="00B02182" w:rsidP="00092F18">
            <w:pPr>
              <w:pStyle w:val="Standard1"/>
            </w:pPr>
            <w:r>
              <w:t xml:space="preserve">Team member 1:  James Tory </w:t>
            </w:r>
          </w:p>
          <w:p w14:paraId="30866799" w14:textId="77777777" w:rsidR="00B02182" w:rsidRDefault="00B02182" w:rsidP="00092F18">
            <w:pPr>
              <w:pStyle w:val="Standard1"/>
            </w:pPr>
            <w:r>
              <w:t xml:space="preserve">Team member 2: Joyce Borla </w:t>
            </w:r>
          </w:p>
          <w:p w14:paraId="2F412084" w14:textId="77777777" w:rsidR="00B02182" w:rsidRDefault="00B02182" w:rsidP="00092F18">
            <w:pPr>
              <w:pStyle w:val="Standard1"/>
            </w:pPr>
            <w:r>
              <w:t>Team member 3: Arghawan Siddiq</w:t>
            </w:r>
          </w:p>
          <w:p w14:paraId="708929D0" w14:textId="77777777" w:rsidR="00B02182" w:rsidRDefault="00B02182" w:rsidP="00092F18">
            <w:pPr>
              <w:pStyle w:val="Standard1"/>
            </w:pPr>
            <w:r>
              <w:t>Team member 4: Emmanuel Ko</w:t>
            </w:r>
          </w:p>
        </w:tc>
        <w:tc>
          <w:tcPr>
            <w:tcW w:w="1443" w:type="dxa"/>
          </w:tcPr>
          <w:p w14:paraId="591603CD" w14:textId="77777777" w:rsidR="00B02182" w:rsidRDefault="00B02182" w:rsidP="00092F18">
            <w:pPr>
              <w:pStyle w:val="Standard1"/>
            </w:pPr>
          </w:p>
        </w:tc>
        <w:tc>
          <w:tcPr>
            <w:tcW w:w="1276" w:type="dxa"/>
          </w:tcPr>
          <w:p w14:paraId="3C9CB766" w14:textId="77777777" w:rsidR="00B02182" w:rsidRDefault="00B02182" w:rsidP="00092F18">
            <w:pPr>
              <w:pStyle w:val="Standard1"/>
            </w:pPr>
          </w:p>
        </w:tc>
        <w:tc>
          <w:tcPr>
            <w:tcW w:w="992" w:type="dxa"/>
          </w:tcPr>
          <w:p w14:paraId="63349B6B" w14:textId="77777777" w:rsidR="00B02182" w:rsidRDefault="00B02182" w:rsidP="00092F18">
            <w:pPr>
              <w:pStyle w:val="Standard1"/>
            </w:pPr>
          </w:p>
        </w:tc>
        <w:tc>
          <w:tcPr>
            <w:tcW w:w="1234" w:type="dxa"/>
          </w:tcPr>
          <w:p w14:paraId="743B5021" w14:textId="77777777" w:rsidR="00B02182" w:rsidRDefault="00B02182" w:rsidP="00092F18">
            <w:pPr>
              <w:pStyle w:val="Standard1"/>
            </w:pPr>
          </w:p>
        </w:tc>
      </w:tr>
      <w:tr w:rsidR="00B02182" w14:paraId="32FEAA1E" w14:textId="77777777" w:rsidTr="00092F18">
        <w:trPr>
          <w:trHeight w:val="68"/>
        </w:trPr>
        <w:tc>
          <w:tcPr>
            <w:tcW w:w="5495" w:type="dxa"/>
            <w:gridSpan w:val="3"/>
          </w:tcPr>
          <w:p w14:paraId="5477E261" w14:textId="77777777" w:rsidR="00B02182" w:rsidRDefault="00B02182" w:rsidP="00092F18">
            <w:pPr>
              <w:pStyle w:val="Standard1"/>
            </w:pPr>
          </w:p>
        </w:tc>
        <w:tc>
          <w:tcPr>
            <w:tcW w:w="1443" w:type="dxa"/>
          </w:tcPr>
          <w:p w14:paraId="1634967B" w14:textId="77777777" w:rsidR="00B02182" w:rsidRDefault="00B02182" w:rsidP="00092F18">
            <w:pPr>
              <w:pStyle w:val="Standard1"/>
            </w:pPr>
          </w:p>
        </w:tc>
        <w:tc>
          <w:tcPr>
            <w:tcW w:w="1276" w:type="dxa"/>
          </w:tcPr>
          <w:p w14:paraId="7A7DAE18" w14:textId="77777777" w:rsidR="00B02182" w:rsidRDefault="00B02182" w:rsidP="00092F18">
            <w:pPr>
              <w:pStyle w:val="Standard1"/>
            </w:pPr>
          </w:p>
        </w:tc>
        <w:tc>
          <w:tcPr>
            <w:tcW w:w="992" w:type="dxa"/>
          </w:tcPr>
          <w:p w14:paraId="428CBE83" w14:textId="77777777" w:rsidR="00B02182" w:rsidRDefault="00B02182" w:rsidP="00092F18">
            <w:pPr>
              <w:pStyle w:val="Standard1"/>
            </w:pPr>
          </w:p>
        </w:tc>
        <w:tc>
          <w:tcPr>
            <w:tcW w:w="1234" w:type="dxa"/>
          </w:tcPr>
          <w:p w14:paraId="2C7581BB" w14:textId="77777777" w:rsidR="00B02182" w:rsidRDefault="00B02182" w:rsidP="00092F18">
            <w:pPr>
              <w:pStyle w:val="Standard1"/>
            </w:pPr>
          </w:p>
        </w:tc>
      </w:tr>
      <w:tr w:rsidR="00B02182" w14:paraId="43C38820" w14:textId="77777777" w:rsidTr="00092F18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ED109CD" w14:textId="77777777" w:rsidR="00B02182" w:rsidRDefault="00B02182" w:rsidP="00092F18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4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471F38F" w14:textId="77777777" w:rsidR="00B02182" w:rsidRDefault="00B02182" w:rsidP="00092F18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29998FC" w14:textId="77777777" w:rsidR="00B02182" w:rsidRDefault="00B02182" w:rsidP="00092F18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98E9B77" w14:textId="77777777" w:rsidR="00B02182" w:rsidRDefault="00B02182" w:rsidP="00092F18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34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EEF0C9B" w14:textId="77777777" w:rsidR="00B02182" w:rsidRDefault="00B02182" w:rsidP="00092F18">
            <w:pPr>
              <w:pStyle w:val="Standard1"/>
              <w:rPr>
                <w:b/>
                <w:sz w:val="36"/>
              </w:rPr>
            </w:pPr>
          </w:p>
        </w:tc>
      </w:tr>
      <w:tr w:rsidR="00B02182" w14:paraId="7DEC7B92" w14:textId="77777777" w:rsidTr="00092F18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4A0A18" w14:textId="77777777" w:rsidR="00B02182" w:rsidRDefault="00B02182" w:rsidP="00092F18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205BA" w14:textId="77777777" w:rsidR="00B02182" w:rsidRDefault="00B02182" w:rsidP="00092F18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525D3B" w14:textId="77777777" w:rsidR="00B02182" w:rsidRDefault="00B02182" w:rsidP="00092F18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F5DCE" w14:textId="77777777" w:rsidR="00B02182" w:rsidRDefault="00B02182" w:rsidP="00092F18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523E" w14:textId="77777777" w:rsidR="00B02182" w:rsidRDefault="00B02182" w:rsidP="00092F18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7AB60D61" w14:textId="77777777" w:rsidR="00B02182" w:rsidRDefault="00B02182" w:rsidP="00092F18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2C41FE" w14:textId="77777777" w:rsidR="00B02182" w:rsidRPr="00285969" w:rsidRDefault="00B02182" w:rsidP="00092F18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B02182" w14:paraId="3EBC06FF" w14:textId="77777777" w:rsidTr="00092F18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D891F" w14:textId="77777777" w:rsidR="00B02182" w:rsidRDefault="00B02182" w:rsidP="00092F18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92587B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594804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C996B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068127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95827E" w14:textId="77777777" w:rsidR="00B02182" w:rsidRDefault="00B02182" w:rsidP="00092F18">
            <w:pPr>
              <w:pStyle w:val="Standard1"/>
              <w:spacing w:before="120" w:after="120"/>
            </w:pPr>
          </w:p>
        </w:tc>
      </w:tr>
      <w:tr w:rsidR="00B02182" w14:paraId="74F03C99" w14:textId="77777777" w:rsidTr="00092F18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53BC7" w14:textId="77777777" w:rsidR="00B02182" w:rsidRDefault="00B02182" w:rsidP="00092F18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324A6" w14:textId="25343ECF" w:rsidR="00B02182" w:rsidRDefault="00510C2A" w:rsidP="00092F18">
            <w:pPr>
              <w:pStyle w:val="Standard1"/>
              <w:spacing w:before="120" w:after="120"/>
            </w:pPr>
            <w:r>
              <w:t xml:space="preserve">Uploaded </w:t>
            </w:r>
            <w:r w:rsidR="007B1579">
              <w:t xml:space="preserve">latest copy of sprint 2 work. Updated </w:t>
            </w:r>
            <w:r w:rsidR="00C74E06">
              <w:t xml:space="preserve">sprint </w:t>
            </w:r>
            <w:r w:rsidR="007B1579">
              <w:t>progress on Trello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91C89A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97CAF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11D03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2FB52" w14:textId="77777777" w:rsidR="00B02182" w:rsidRDefault="00B02182" w:rsidP="00092F18">
            <w:pPr>
              <w:pStyle w:val="Standard1"/>
              <w:spacing w:before="120" w:after="120"/>
            </w:pPr>
          </w:p>
        </w:tc>
      </w:tr>
      <w:tr w:rsidR="00B02182" w14:paraId="00A60C3A" w14:textId="77777777" w:rsidTr="00092F18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51A22F" w14:textId="77777777" w:rsidR="00B02182" w:rsidRDefault="00B02182" w:rsidP="00092F18">
            <w:pPr>
              <w:pStyle w:val="Standard1"/>
              <w:spacing w:before="120" w:after="120"/>
            </w:pPr>
            <w:r>
              <w:t>Item # 1 – Project Plan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C7AE6E" w14:textId="51CDF38C" w:rsidR="00B02182" w:rsidRDefault="00615D09" w:rsidP="00092F18">
            <w:pPr>
              <w:pStyle w:val="Standard1"/>
              <w:spacing w:before="120" w:after="120"/>
            </w:pPr>
            <w:r>
              <w:t>Task</w:t>
            </w:r>
            <w:r w:rsidR="007E5EB9">
              <w:t xml:space="preserve"> complete</w:t>
            </w:r>
            <w:r w:rsidR="003F3E43">
              <w:t>. Made minor edits based on team feedback.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7B8522" w14:textId="00E919C4" w:rsidR="00B02182" w:rsidRDefault="00B02182" w:rsidP="00092F18">
            <w:pPr>
              <w:pStyle w:val="Standard1"/>
              <w:spacing w:before="120" w:after="120"/>
            </w:pPr>
            <w:r>
              <w:t>Joyce</w:t>
            </w:r>
            <w:r w:rsidR="00A63200">
              <w:t xml:space="preserve"> Borla</w:t>
            </w:r>
            <w:r>
              <w:t>, Emmanuel</w:t>
            </w:r>
            <w:r w:rsidR="00A63200">
              <w:t xml:space="preserve"> Ko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F34A7" w14:textId="77777777" w:rsidR="00B02182" w:rsidRDefault="00B02182" w:rsidP="00092F18">
            <w:pPr>
              <w:pStyle w:val="Standard1"/>
              <w:spacing w:before="120" w:after="120"/>
            </w:pPr>
            <w:r>
              <w:t>2022/10/11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3D991" w14:textId="2BF23AA8" w:rsidR="00B02182" w:rsidRDefault="00A63200" w:rsidP="00092F18">
            <w:pPr>
              <w:pStyle w:val="Standard1"/>
              <w:spacing w:before="120" w:after="120"/>
            </w:pPr>
            <w:r>
              <w:t>10</w:t>
            </w:r>
            <w:r w:rsidR="00B02182">
              <w:t>0%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3E3C8F" w14:textId="3CD4001A" w:rsidR="00B02182" w:rsidRDefault="00B02182" w:rsidP="00092F18">
            <w:pPr>
              <w:pStyle w:val="Standard1"/>
              <w:spacing w:before="120" w:after="120"/>
            </w:pPr>
            <w:r>
              <w:t>2022/10/</w:t>
            </w:r>
            <w:r w:rsidR="00A63200">
              <w:t>11</w:t>
            </w:r>
          </w:p>
        </w:tc>
      </w:tr>
      <w:tr w:rsidR="00F175B3" w14:paraId="366CEE3F" w14:textId="77777777" w:rsidTr="00092F18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6C0E5" w14:textId="20596AF2" w:rsidR="00F175B3" w:rsidRDefault="00A123F5" w:rsidP="00092F18">
            <w:pPr>
              <w:pStyle w:val="Standard1"/>
              <w:spacing w:before="120" w:after="120"/>
            </w:pPr>
            <w:r>
              <w:t>Item #</w:t>
            </w:r>
            <w:r w:rsidR="00F25D58">
              <w:t>2</w:t>
            </w:r>
            <w:r>
              <w:t xml:space="preserve"> – Sprint Backlog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2D275" w14:textId="17A5C0D5" w:rsidR="00F175B3" w:rsidRDefault="002D1F05" w:rsidP="00092F18">
            <w:pPr>
              <w:pStyle w:val="Standard1"/>
              <w:spacing w:before="120" w:after="120"/>
            </w:pPr>
            <w:r>
              <w:t>Made changes to backlog formatting.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F08E00" w14:textId="2998FC40" w:rsidR="00F175B3" w:rsidRDefault="00A63200" w:rsidP="00092F18">
            <w:pPr>
              <w:pStyle w:val="Standard1"/>
              <w:spacing w:before="120" w:after="120"/>
            </w:pPr>
            <w:r>
              <w:t>James Tory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845205" w14:textId="5A829900" w:rsidR="00F175B3" w:rsidRDefault="00A63200" w:rsidP="00092F18">
            <w:pPr>
              <w:pStyle w:val="Standard1"/>
              <w:spacing w:before="120" w:after="120"/>
            </w:pPr>
            <w:r>
              <w:t>2022/10/11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B5041" w14:textId="201B0E25" w:rsidR="00F175B3" w:rsidRDefault="00A63200" w:rsidP="00092F18">
            <w:pPr>
              <w:pStyle w:val="Standard1"/>
              <w:spacing w:before="120" w:after="120"/>
            </w:pPr>
            <w:r>
              <w:t>90%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5282B3" w14:textId="028FAFE2" w:rsidR="00F175B3" w:rsidRDefault="00A63200" w:rsidP="00092F18">
            <w:pPr>
              <w:pStyle w:val="Standard1"/>
              <w:spacing w:before="120" w:after="120"/>
            </w:pPr>
            <w:r>
              <w:t>2022/10/11</w:t>
            </w:r>
          </w:p>
        </w:tc>
      </w:tr>
      <w:tr w:rsidR="007E5EB9" w14:paraId="6932D91B" w14:textId="77777777" w:rsidTr="00092F18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AF8A99" w14:textId="4141F4C6" w:rsidR="007E5EB9" w:rsidRDefault="007E5EB9" w:rsidP="00092F18">
            <w:pPr>
              <w:pStyle w:val="Standard1"/>
              <w:spacing w:before="120" w:after="120"/>
            </w:pPr>
            <w:r>
              <w:t>Item #</w:t>
            </w:r>
            <w:r w:rsidR="00F25D58">
              <w:t>3</w:t>
            </w:r>
            <w:r>
              <w:t xml:space="preserve"> – Presentation Slides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4CEE5" w14:textId="0DB48CAE" w:rsidR="007E5EB9" w:rsidRDefault="00857B7E" w:rsidP="00092F18">
            <w:pPr>
              <w:pStyle w:val="Standard1"/>
              <w:spacing w:before="120" w:after="120"/>
            </w:pPr>
            <w:r>
              <w:t>C</w:t>
            </w:r>
            <w:r w:rsidR="008C7F20">
              <w:t>hose Google Slides for presentation</w:t>
            </w:r>
            <w:r w:rsidR="008949AA">
              <w:t xml:space="preserve"> software</w:t>
            </w:r>
            <w:r w:rsidR="00B176D2">
              <w:t>.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6213B0" w14:textId="17DF66F0" w:rsidR="007E5EB9" w:rsidRDefault="008949AA" w:rsidP="00092F18">
            <w:pPr>
              <w:pStyle w:val="Standard1"/>
              <w:spacing w:before="120" w:after="120"/>
            </w:pPr>
            <w:r>
              <w:t>Joyce Borla, Arghawam Siddiq, Emmanuel Ko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A2161" w14:textId="392A02D6" w:rsidR="007E5EB9" w:rsidRDefault="008949AA" w:rsidP="00092F18">
            <w:pPr>
              <w:pStyle w:val="Standard1"/>
              <w:spacing w:before="120" w:after="120"/>
            </w:pPr>
            <w:r>
              <w:t>2022/10/21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F42EE" w14:textId="06EA7B4C" w:rsidR="007E5EB9" w:rsidRDefault="008949AA" w:rsidP="00092F18">
            <w:pPr>
              <w:pStyle w:val="Standard1"/>
              <w:spacing w:before="120" w:after="120"/>
            </w:pPr>
            <w:r>
              <w:t>0%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B7833F" w14:textId="16F4EA7B" w:rsidR="007E5EB9" w:rsidRDefault="008949AA" w:rsidP="00092F18">
            <w:pPr>
              <w:pStyle w:val="Standard1"/>
              <w:spacing w:before="120" w:after="120"/>
            </w:pPr>
            <w:r>
              <w:t>2022/10/11</w:t>
            </w:r>
          </w:p>
        </w:tc>
      </w:tr>
      <w:tr w:rsidR="00F25D58" w14:paraId="1507EF53" w14:textId="77777777" w:rsidTr="00092F18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34591" w14:textId="444430DC" w:rsidR="00F25D58" w:rsidRDefault="00F25D58" w:rsidP="00092F18">
            <w:pPr>
              <w:pStyle w:val="Standard1"/>
              <w:spacing w:before="120" w:after="120"/>
            </w:pPr>
            <w:r>
              <w:t>Item #4 – Presentation Script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709567" w14:textId="2DC5A653" w:rsidR="00F25D58" w:rsidRDefault="00E01FF0" w:rsidP="00092F18">
            <w:pPr>
              <w:pStyle w:val="Standard1"/>
              <w:spacing w:before="120" w:after="120"/>
            </w:pPr>
            <w:r>
              <w:t>Presentation script to accompany slides.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0866E" w14:textId="612294A2" w:rsidR="00F25D58" w:rsidRDefault="008949AA" w:rsidP="00092F18">
            <w:pPr>
              <w:pStyle w:val="Standard1"/>
              <w:spacing w:before="120" w:after="120"/>
            </w:pPr>
            <w:r>
              <w:t>James Tory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D20706" w14:textId="21FBE601" w:rsidR="00F25D58" w:rsidRDefault="008949AA" w:rsidP="00092F18">
            <w:pPr>
              <w:pStyle w:val="Standard1"/>
              <w:spacing w:before="120" w:after="120"/>
            </w:pPr>
            <w:r>
              <w:t>2022/10/21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43B96" w14:textId="1DA85AF9" w:rsidR="00F25D58" w:rsidRDefault="008949AA" w:rsidP="00092F18">
            <w:pPr>
              <w:pStyle w:val="Standard1"/>
              <w:spacing w:before="120" w:after="120"/>
            </w:pPr>
            <w:r>
              <w:t>0%</w:t>
            </w: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4EAB20" w14:textId="4AFF173E" w:rsidR="00F25D58" w:rsidRDefault="008949AA" w:rsidP="00092F18">
            <w:pPr>
              <w:pStyle w:val="Standard1"/>
              <w:spacing w:before="120" w:after="120"/>
            </w:pPr>
            <w:r>
              <w:t>2022/10/11</w:t>
            </w:r>
          </w:p>
        </w:tc>
      </w:tr>
      <w:tr w:rsidR="00B02182" w14:paraId="4A820256" w14:textId="77777777" w:rsidTr="00092F18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EA9A7D" w14:textId="77777777" w:rsidR="00B02182" w:rsidRDefault="00B02182" w:rsidP="00092F18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56F58" w14:textId="7B800578" w:rsidR="00B02182" w:rsidRDefault="00B02182" w:rsidP="00092F18">
            <w:pPr>
              <w:pStyle w:val="Standard1"/>
              <w:spacing w:before="120" w:after="120"/>
            </w:pPr>
            <w:r>
              <w:t>Date: 2022/10/1</w:t>
            </w:r>
            <w:r w:rsidR="00F175B3">
              <w:t>6</w:t>
            </w:r>
          </w:p>
          <w:p w14:paraId="6FFD7D2D" w14:textId="77777777" w:rsidR="00B02182" w:rsidRDefault="00B02182" w:rsidP="00092F18">
            <w:pPr>
              <w:pStyle w:val="Standard1"/>
              <w:spacing w:before="120" w:after="120"/>
            </w:pPr>
            <w:r>
              <w:t>Time: 3:00 PM</w:t>
            </w:r>
          </w:p>
          <w:p w14:paraId="6AB80B13" w14:textId="77777777" w:rsidR="00B02182" w:rsidRDefault="00B02182" w:rsidP="00092F18">
            <w:pPr>
              <w:pStyle w:val="Standard1"/>
              <w:spacing w:before="120" w:after="120"/>
            </w:pPr>
            <w:r>
              <w:t>Location: Virtual (Discord)</w:t>
            </w:r>
          </w:p>
          <w:p w14:paraId="318DCF1D" w14:textId="472B58F3" w:rsidR="00B02182" w:rsidRDefault="00B02182" w:rsidP="00092F18">
            <w:pPr>
              <w:pStyle w:val="Standard1"/>
              <w:spacing w:before="120" w:after="120"/>
            </w:pPr>
            <w:r>
              <w:t xml:space="preserve">Agenda: Review </w:t>
            </w:r>
            <w:r w:rsidR="00387CE4">
              <w:t>progress on presentation slides. Discuss presentation speaking order and script</w:t>
            </w:r>
          </w:p>
          <w:p w14:paraId="284F6500" w14:textId="77777777" w:rsidR="00B02182" w:rsidRDefault="00B02182" w:rsidP="00092F18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8E28632" w14:textId="77777777" w:rsidR="00B02182" w:rsidRDefault="00B02182" w:rsidP="00092F1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Team member 1: James Tory</w:t>
            </w:r>
          </w:p>
          <w:p w14:paraId="7542F3CB" w14:textId="77777777" w:rsidR="00B02182" w:rsidRDefault="00B02182" w:rsidP="00092F18">
            <w:pPr>
              <w:rPr>
                <w:lang w:val="en-GB"/>
              </w:rPr>
            </w:pPr>
            <w:r>
              <w:rPr>
                <w:lang w:val="en-GB"/>
              </w:rPr>
              <w:t>Team member 2: Joyce Borla</w:t>
            </w:r>
          </w:p>
          <w:p w14:paraId="248FA577" w14:textId="77777777" w:rsidR="00B02182" w:rsidRDefault="00B02182" w:rsidP="00092F18">
            <w:pPr>
              <w:rPr>
                <w:lang w:val="en-GB"/>
              </w:rPr>
            </w:pPr>
            <w:r>
              <w:rPr>
                <w:lang w:val="en-GB"/>
              </w:rPr>
              <w:t>Team member 3: Arghawan Siddiq</w:t>
            </w:r>
          </w:p>
          <w:p w14:paraId="5A92E038" w14:textId="0EBDB84E" w:rsidR="00B02182" w:rsidRPr="0016291E" w:rsidRDefault="00B02182" w:rsidP="00092F18">
            <w:pPr>
              <w:rPr>
                <w:lang w:val="en-GB"/>
              </w:rPr>
            </w:pPr>
            <w:r>
              <w:rPr>
                <w:lang w:val="en-GB"/>
              </w:rPr>
              <w:t>Team member 4: Emmanuel Ko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097BD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BA0DDE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E02E" w14:textId="77777777" w:rsidR="00B02182" w:rsidRDefault="00B02182" w:rsidP="00092F18">
            <w:pPr>
              <w:pStyle w:val="Standard1"/>
              <w:spacing w:before="120" w:after="120"/>
            </w:pPr>
          </w:p>
        </w:tc>
        <w:tc>
          <w:tcPr>
            <w:tcW w:w="1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F1914" w14:textId="77777777" w:rsidR="00B02182" w:rsidRDefault="00B02182" w:rsidP="00092F18">
            <w:pPr>
              <w:pStyle w:val="Standard1"/>
              <w:spacing w:before="120" w:after="120"/>
            </w:pPr>
          </w:p>
        </w:tc>
      </w:tr>
    </w:tbl>
    <w:p w14:paraId="78A0708F" w14:textId="77777777" w:rsidR="00B02182" w:rsidRDefault="00B02182" w:rsidP="00B02182">
      <w:pPr>
        <w:rPr>
          <w:lang w:val="en-GB"/>
        </w:rPr>
      </w:pPr>
    </w:p>
    <w:p w14:paraId="0F810FD9" w14:textId="20BC433B" w:rsidR="00BC255E" w:rsidRDefault="00BC255E" w:rsidP="0016291E">
      <w:pPr>
        <w:rPr>
          <w:lang w:val="en-GB"/>
        </w:rPr>
      </w:pPr>
    </w:p>
    <w:sectPr w:rsidR="00BC255E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8621">
    <w:abstractNumId w:val="1"/>
  </w:num>
  <w:num w:numId="2" w16cid:durableId="341325677">
    <w:abstractNumId w:val="2"/>
  </w:num>
  <w:num w:numId="3" w16cid:durableId="110874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57D06"/>
    <w:rsid w:val="00062C8D"/>
    <w:rsid w:val="00073410"/>
    <w:rsid w:val="00087F03"/>
    <w:rsid w:val="0009178C"/>
    <w:rsid w:val="000B66C5"/>
    <w:rsid w:val="000D29B9"/>
    <w:rsid w:val="000E1E0D"/>
    <w:rsid w:val="00120431"/>
    <w:rsid w:val="0012691A"/>
    <w:rsid w:val="00136D2C"/>
    <w:rsid w:val="00152DC0"/>
    <w:rsid w:val="0016291E"/>
    <w:rsid w:val="00187519"/>
    <w:rsid w:val="00194275"/>
    <w:rsid w:val="001B7575"/>
    <w:rsid w:val="001D01D2"/>
    <w:rsid w:val="001D0D48"/>
    <w:rsid w:val="00207F81"/>
    <w:rsid w:val="00232FAA"/>
    <w:rsid w:val="0024442F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D1F05"/>
    <w:rsid w:val="002E4C88"/>
    <w:rsid w:val="002F2A5F"/>
    <w:rsid w:val="00317406"/>
    <w:rsid w:val="00386AD2"/>
    <w:rsid w:val="00387CE4"/>
    <w:rsid w:val="003D0276"/>
    <w:rsid w:val="003D2877"/>
    <w:rsid w:val="003F3E43"/>
    <w:rsid w:val="004070FC"/>
    <w:rsid w:val="00445966"/>
    <w:rsid w:val="00476EF0"/>
    <w:rsid w:val="004C0049"/>
    <w:rsid w:val="004C7374"/>
    <w:rsid w:val="004E2405"/>
    <w:rsid w:val="00510C2A"/>
    <w:rsid w:val="00534F83"/>
    <w:rsid w:val="005478AB"/>
    <w:rsid w:val="00564447"/>
    <w:rsid w:val="005B424B"/>
    <w:rsid w:val="005C44D4"/>
    <w:rsid w:val="005D1402"/>
    <w:rsid w:val="005F3F0E"/>
    <w:rsid w:val="005F6252"/>
    <w:rsid w:val="00615D09"/>
    <w:rsid w:val="00641B79"/>
    <w:rsid w:val="006434AF"/>
    <w:rsid w:val="00657935"/>
    <w:rsid w:val="0066588B"/>
    <w:rsid w:val="00674881"/>
    <w:rsid w:val="0068006E"/>
    <w:rsid w:val="006C25AC"/>
    <w:rsid w:val="006F2209"/>
    <w:rsid w:val="006F3CD5"/>
    <w:rsid w:val="00702DEC"/>
    <w:rsid w:val="0077361D"/>
    <w:rsid w:val="00782380"/>
    <w:rsid w:val="00783355"/>
    <w:rsid w:val="007B1579"/>
    <w:rsid w:val="007C0B2F"/>
    <w:rsid w:val="007D7312"/>
    <w:rsid w:val="007E19F9"/>
    <w:rsid w:val="007E5EB9"/>
    <w:rsid w:val="008029B4"/>
    <w:rsid w:val="00802CF6"/>
    <w:rsid w:val="00815FE8"/>
    <w:rsid w:val="00835795"/>
    <w:rsid w:val="00857B7E"/>
    <w:rsid w:val="008949AA"/>
    <w:rsid w:val="008A18EF"/>
    <w:rsid w:val="008A7CFF"/>
    <w:rsid w:val="008C34CB"/>
    <w:rsid w:val="008C7F20"/>
    <w:rsid w:val="00914913"/>
    <w:rsid w:val="009D57F5"/>
    <w:rsid w:val="009D7B44"/>
    <w:rsid w:val="009E187C"/>
    <w:rsid w:val="009E5D4F"/>
    <w:rsid w:val="00A12251"/>
    <w:rsid w:val="00A123F5"/>
    <w:rsid w:val="00A245F2"/>
    <w:rsid w:val="00A63200"/>
    <w:rsid w:val="00A77DC2"/>
    <w:rsid w:val="00AA463B"/>
    <w:rsid w:val="00AC0DE2"/>
    <w:rsid w:val="00AD2CA9"/>
    <w:rsid w:val="00AD62D4"/>
    <w:rsid w:val="00AE488C"/>
    <w:rsid w:val="00B02182"/>
    <w:rsid w:val="00B10DC2"/>
    <w:rsid w:val="00B176D2"/>
    <w:rsid w:val="00B357FB"/>
    <w:rsid w:val="00B526F9"/>
    <w:rsid w:val="00B73335"/>
    <w:rsid w:val="00B849EF"/>
    <w:rsid w:val="00BA081D"/>
    <w:rsid w:val="00BC255E"/>
    <w:rsid w:val="00C05E0B"/>
    <w:rsid w:val="00C267F1"/>
    <w:rsid w:val="00C354D5"/>
    <w:rsid w:val="00C641E4"/>
    <w:rsid w:val="00C73F96"/>
    <w:rsid w:val="00C74E06"/>
    <w:rsid w:val="00CD13BB"/>
    <w:rsid w:val="00D115B1"/>
    <w:rsid w:val="00D64A49"/>
    <w:rsid w:val="00D66AF9"/>
    <w:rsid w:val="00DA41A9"/>
    <w:rsid w:val="00DA7A7C"/>
    <w:rsid w:val="00DB269A"/>
    <w:rsid w:val="00DC6A63"/>
    <w:rsid w:val="00E01FF0"/>
    <w:rsid w:val="00E36262"/>
    <w:rsid w:val="00E56424"/>
    <w:rsid w:val="00E65727"/>
    <w:rsid w:val="00E8133F"/>
    <w:rsid w:val="00EA25B9"/>
    <w:rsid w:val="00EB0AEB"/>
    <w:rsid w:val="00ED6522"/>
    <w:rsid w:val="00F045AB"/>
    <w:rsid w:val="00F07F96"/>
    <w:rsid w:val="00F11109"/>
    <w:rsid w:val="00F175B3"/>
    <w:rsid w:val="00F25D58"/>
    <w:rsid w:val="00F44F3A"/>
    <w:rsid w:val="00F76EEE"/>
    <w:rsid w:val="00FC5253"/>
    <w:rsid w:val="00FD0896"/>
    <w:rsid w:val="00FE132E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93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3</Pages>
  <Words>355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2022-10-07T18:48:00Z</dcterms:created>
  <dcterms:modified xsi:type="dcterms:W3CDTF">2022-10-12T03:01:00Z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